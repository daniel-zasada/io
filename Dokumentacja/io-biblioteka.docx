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EF" w:rsidRDefault="00A07AEF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 xml:space="preserve"> </w:t>
      </w:r>
    </w:p>
    <w:p w:rsidR="00A07AEF" w:rsidRDefault="00A07AEF">
      <w:pPr>
        <w:pStyle w:val="Subtitle"/>
        <w:rPr>
          <w:lang w:val="pl-PL"/>
        </w:rPr>
      </w:pPr>
      <w:r>
        <w:rPr>
          <w:lang w:val="pl-PL"/>
        </w:rPr>
        <w:t>Przedmiot: Inżynieria oprogramowania</w:t>
      </w:r>
    </w:p>
    <w:p w:rsidR="00A07AEF" w:rsidRDefault="00A07AEF">
      <w:pPr>
        <w:rPr>
          <w:lang w:val="pl-PL"/>
        </w:rPr>
      </w:pPr>
    </w:p>
    <w:p w:rsidR="00A07AEF" w:rsidRPr="00147B75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  <w:t>System Zarządzania Biblioteką</w:t>
      </w:r>
    </w:p>
    <w:p w:rsidR="00A07AEF" w:rsidRPr="002D1504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Damian Jackowski, Daniel Zasada</w:t>
      </w:r>
    </w:p>
    <w:p w:rsidR="00A07AEF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I1-210A</w:t>
      </w:r>
    </w:p>
    <w:p w:rsidR="00A07AEF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A07AEF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Rok ak</w:t>
      </w:r>
      <w:bookmarkStart w:id="0" w:name="_GoBack"/>
      <w:bookmarkEnd w:id="0"/>
      <w:r>
        <w:rPr>
          <w:lang w:val="pl-PL"/>
        </w:rPr>
        <w:t>ademicki:</w:t>
      </w:r>
      <w:r>
        <w:rPr>
          <w:lang w:val="pl-PL"/>
        </w:rPr>
        <w:tab/>
        <w:t>2014/2015</w:t>
      </w:r>
    </w:p>
    <w:p w:rsidR="00A07AEF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A07AEF" w:rsidRDefault="00A07AEF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:rsidR="00A07AEF" w:rsidRDefault="00A07AEF">
      <w:pPr>
        <w:tabs>
          <w:tab w:val="left" w:pos="2268"/>
        </w:tabs>
        <w:rPr>
          <w:lang w:val="pl-PL"/>
        </w:rPr>
      </w:pPr>
    </w:p>
    <w:p w:rsidR="00A07AEF" w:rsidRDefault="00A07AEF">
      <w:pPr>
        <w:tabs>
          <w:tab w:val="left" w:pos="2268"/>
        </w:tabs>
        <w:rPr>
          <w:lang w:val="pl-PL"/>
        </w:rPr>
      </w:pPr>
    </w:p>
    <w:p w:rsidR="00A07AEF" w:rsidRDefault="00A07AEF">
      <w:pPr>
        <w:pStyle w:val="Nagwekspisutreci"/>
      </w:pPr>
      <w:r>
        <w:rPr>
          <w:lang w:val="pl-PL"/>
        </w:rPr>
        <w:t>Spis treści</w:t>
      </w:r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r>
        <w:fldChar w:fldCharType="begin"/>
      </w:r>
      <w:r>
        <w:instrText>TOC \z \h</w:instrText>
      </w:r>
      <w:r>
        <w:fldChar w:fldCharType="separate"/>
      </w:r>
      <w:hyperlink w:anchor="_Toc413831237">
        <w:r>
          <w:rPr>
            <w:rStyle w:val="czeindeksu"/>
            <w:webHidden/>
            <w:lang w:val="pl-PL"/>
          </w:rPr>
          <w:t>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Odnośniki do innych źródeł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_Toc413831237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38">
        <w:r>
          <w:rPr>
            <w:rStyle w:val="czeindeksu"/>
            <w:webHidden/>
            <w:lang w:val="pl-PL"/>
          </w:rPr>
          <w:t>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Słownik pojęć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_Toc413831238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39">
        <w:r>
          <w:rPr>
            <w:rStyle w:val="czeindeksu"/>
            <w:webHidden/>
            <w:lang w:val="pl-PL"/>
          </w:rPr>
          <w:t>4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Wprowadzenie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_Toc413831239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0">
        <w:r>
          <w:rPr>
            <w:rStyle w:val="czeindeksu"/>
            <w:webHidden/>
            <w:lang w:val="pl-PL"/>
          </w:rPr>
          <w:t>4.1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Cel dokumentacji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_Toc413831240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1">
        <w:r>
          <w:rPr>
            <w:rStyle w:val="czeindeksu"/>
            <w:webHidden/>
            <w:lang w:val="pl-PL"/>
          </w:rPr>
          <w:t>4.2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Przeznaczenie dokumentacji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_Toc413831241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2">
        <w:r>
          <w:rPr>
            <w:rStyle w:val="czeindeksu"/>
            <w:webHidden/>
            <w:lang w:val="pl-PL"/>
          </w:rPr>
          <w:t>4.3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Opis organizacji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_Toc413831242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3">
        <w:r>
          <w:rPr>
            <w:rStyle w:val="czeindeksu"/>
            <w:webHidden/>
            <w:lang w:val="pl-PL"/>
          </w:rPr>
          <w:t>4.4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Analiza SWOT organizacji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_Toc413831243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44">
        <w:r>
          <w:rPr>
            <w:rStyle w:val="czeindeksu"/>
            <w:webHidden/>
            <w:lang w:val="pl-PL"/>
          </w:rPr>
          <w:t>5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Specyfikacja wymagań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_Toc413831244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5">
        <w:r>
          <w:rPr>
            <w:rStyle w:val="czeindeksu"/>
            <w:webHidden/>
            <w:lang w:val="pl-PL"/>
          </w:rPr>
          <w:t>5.1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Charakterystyka ogólna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_Toc413831245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6">
        <w:r>
          <w:rPr>
            <w:rStyle w:val="czeindeksu"/>
            <w:webHidden/>
            <w:lang w:val="pl-PL"/>
          </w:rPr>
          <w:t>5.2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Wymagania funkcjonalne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_Toc413831246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7">
        <w:r>
          <w:rPr>
            <w:rStyle w:val="czeindeksu"/>
            <w:webHidden/>
            <w:lang w:val="pl-PL"/>
          </w:rPr>
          <w:t>5.3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Wymagania niefunkcjonalne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_Toc413831247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48">
        <w:r>
          <w:rPr>
            <w:rStyle w:val="czeindeksu"/>
            <w:webHidden/>
            <w:lang w:val="pl-PL"/>
          </w:rPr>
          <w:t>6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Zarządzanie projektem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_Toc413831248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49">
        <w:r>
          <w:rPr>
            <w:rStyle w:val="czeindeksu"/>
            <w:webHidden/>
            <w:lang w:val="pl-PL"/>
          </w:rPr>
          <w:t>6.1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Zasoby ludzkie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_Toc413831249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0">
        <w:r>
          <w:rPr>
            <w:rStyle w:val="czeindeksu"/>
            <w:webHidden/>
            <w:lang w:val="pl-PL"/>
          </w:rPr>
          <w:t>6.2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Etapy/kamienie milowe projektu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_Toc413831250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1">
        <w:r>
          <w:rPr>
            <w:rStyle w:val="czeindeksu"/>
            <w:webHidden/>
            <w:lang w:val="pl-PL"/>
          </w:rPr>
          <w:t>6.3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Harmonogram prac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_Toc413831251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52">
        <w:r>
          <w:rPr>
            <w:rStyle w:val="czeindeksu"/>
            <w:webHidden/>
            <w:lang w:val="pl-PL"/>
          </w:rPr>
          <w:t>7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Zarządzanie ryzykiem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_Toc413831252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3">
        <w:r>
          <w:rPr>
            <w:rStyle w:val="czeindeksu"/>
            <w:webHidden/>
            <w:lang w:val="pl-PL"/>
          </w:rPr>
          <w:t>7.1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Lista czynników ryzyka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_Toc413831253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4">
        <w:r>
          <w:rPr>
            <w:rStyle w:val="czeindeksu"/>
            <w:webHidden/>
            <w:lang w:val="pl-PL"/>
          </w:rPr>
          <w:t>7.2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Ocena ryzyka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_Toc413831254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5">
        <w:r>
          <w:rPr>
            <w:rStyle w:val="czeindeksu"/>
            <w:webHidden/>
            <w:lang w:val="pl-PL"/>
          </w:rPr>
          <w:t>7.3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Plan reakcji na ryzyko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_Toc413831255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56">
        <w:r>
          <w:rPr>
            <w:rStyle w:val="czeindeksu"/>
            <w:webHidden/>
            <w:lang w:val="pl-PL"/>
          </w:rPr>
          <w:t>8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Zarządzanie jakością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_Toc413831256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7">
        <w:r>
          <w:rPr>
            <w:rStyle w:val="czeindeksu"/>
            <w:webHidden/>
            <w:lang w:val="pl-PL"/>
          </w:rPr>
          <w:t>8.1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Definicje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_Toc413831257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8">
        <w:r>
          <w:rPr>
            <w:rStyle w:val="czeindeksu"/>
            <w:webHidden/>
            <w:lang w:val="pl-PL"/>
          </w:rPr>
          <w:t>8.2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Scenariusze testowe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_Toc413831258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59">
        <w:r>
          <w:rPr>
            <w:rStyle w:val="czeindeksu"/>
            <w:webHidden/>
            <w:lang w:val="pl-PL"/>
          </w:rPr>
          <w:t>8.3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Proces obsługi defektów/awarii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_Toc413831259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440"/>
          <w:tab w:val="right" w:leader="dot" w:pos="8630"/>
        </w:tabs>
        <w:rPr>
          <w:szCs w:val="22"/>
          <w:lang w:val="pl-PL" w:eastAsia="pl-PL"/>
        </w:rPr>
      </w:pPr>
      <w:hyperlink w:anchor="_Toc413831260">
        <w:r>
          <w:rPr>
            <w:rStyle w:val="czeindeksu"/>
            <w:webHidden/>
            <w:lang w:val="pl-PL"/>
          </w:rPr>
          <w:t>9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Projekt techniczny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_Toc413831260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1">
        <w:r>
          <w:rPr>
            <w:rStyle w:val="czeindeksu"/>
            <w:webHidden/>
            <w:lang w:val="pl-PL"/>
          </w:rPr>
          <w:t>9.1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Opis architektury systemu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_Toc413831261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2">
        <w:r>
          <w:rPr>
            <w:rStyle w:val="czeindeksu"/>
            <w:webHidden/>
            <w:lang w:val="pl-PL"/>
          </w:rPr>
          <w:t>9.2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Technologie implementacji systemu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_Toc413831262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3">
        <w:r>
          <w:rPr>
            <w:rStyle w:val="czeindeksu"/>
            <w:webHidden/>
            <w:lang w:val="pl-PL"/>
          </w:rPr>
          <w:t>9.3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Diagramy UML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_Toc413831263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4">
        <w:r>
          <w:rPr>
            <w:rStyle w:val="czeindeksu"/>
            <w:webHidden/>
            <w:lang w:val="pl-PL"/>
          </w:rPr>
          <w:t>9.4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Charakterystyka zastosowanych wzorców projektowych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_Toc413831264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5">
        <w:r>
          <w:rPr>
            <w:rStyle w:val="czeindeksu"/>
            <w:webHidden/>
            <w:lang w:val="pl-PL"/>
          </w:rPr>
          <w:t>9.5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Projekt bazy danych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_Toc413831265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6">
        <w:r>
          <w:rPr>
            <w:rStyle w:val="czeindeksu"/>
            <w:webHidden/>
            <w:lang w:val="pl-PL"/>
          </w:rPr>
          <w:t>9.6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Projekt interfejsu użytkownika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_Toc413831266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67">
        <w:r>
          <w:rPr>
            <w:rStyle w:val="czeindeksu"/>
            <w:webHidden/>
            <w:lang w:val="pl-PL"/>
          </w:rPr>
          <w:t>9.7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Procedura wdrożenia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_Toc413831267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660"/>
          <w:tab w:val="right" w:leader="dot" w:pos="8630"/>
        </w:tabs>
        <w:rPr>
          <w:szCs w:val="22"/>
          <w:lang w:val="pl-PL" w:eastAsia="pl-PL"/>
        </w:rPr>
      </w:pPr>
      <w:hyperlink w:anchor="_Toc413831268">
        <w:r>
          <w:rPr>
            <w:rStyle w:val="czeindeksu"/>
            <w:webHidden/>
            <w:lang w:val="pl-PL"/>
          </w:rPr>
          <w:t>10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Dokumentacja dla użytkownika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_Toc413831268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660"/>
          <w:tab w:val="right" w:leader="dot" w:pos="8630"/>
        </w:tabs>
        <w:rPr>
          <w:szCs w:val="22"/>
          <w:lang w:val="pl-PL" w:eastAsia="pl-PL"/>
        </w:rPr>
      </w:pPr>
      <w:hyperlink w:anchor="_Toc413831269">
        <w:r>
          <w:rPr>
            <w:rStyle w:val="czeindeksu"/>
            <w:webHidden/>
            <w:lang w:val="pl-PL"/>
          </w:rPr>
          <w:t>11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Podsumowanie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_Toc413831269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2"/>
        <w:tabs>
          <w:tab w:val="left" w:pos="880"/>
          <w:tab w:val="right" w:leader="dot" w:pos="8630"/>
        </w:tabs>
        <w:rPr>
          <w:szCs w:val="22"/>
          <w:lang w:val="pl-PL" w:eastAsia="pl-PL"/>
        </w:rPr>
      </w:pPr>
      <w:hyperlink w:anchor="_Toc413831270">
        <w:r>
          <w:rPr>
            <w:rStyle w:val="czeindeksu"/>
            <w:webHidden/>
            <w:lang w:val="pl-PL"/>
          </w:rPr>
          <w:t>11.1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Szczegółowe nakłady projektowe członków zespołu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_Toc413831270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pPr>
        <w:pStyle w:val="TOC1"/>
        <w:tabs>
          <w:tab w:val="left" w:pos="660"/>
          <w:tab w:val="right" w:leader="dot" w:pos="8630"/>
        </w:tabs>
        <w:rPr>
          <w:szCs w:val="22"/>
          <w:lang w:val="pl-PL" w:eastAsia="pl-PL"/>
        </w:rPr>
      </w:pPr>
      <w:hyperlink w:anchor="_Toc413831271">
        <w:r>
          <w:rPr>
            <w:rStyle w:val="czeindeksu"/>
            <w:webHidden/>
            <w:lang w:val="pl-PL"/>
          </w:rPr>
          <w:t>12</w:t>
        </w:r>
        <w:r>
          <w:rPr>
            <w:rStyle w:val="czeindeksu"/>
            <w:szCs w:val="22"/>
            <w:lang w:val="pl-PL" w:eastAsia="pl-PL"/>
          </w:rPr>
          <w:tab/>
        </w:r>
        <w:r>
          <w:rPr>
            <w:rStyle w:val="czeindeksu"/>
            <w:lang w:val="pl-PL"/>
          </w:rPr>
          <w:t>Inne informacje</w:t>
        </w:r>
        <w:r>
          <w:rPr>
            <w:webHidden/>
          </w:rPr>
          <w:fldChar w:fldCharType="begin"/>
        </w:r>
        <w:r>
          <w:rPr>
            <w:webHidden/>
          </w:rPr>
          <w:instrText>PAGEREF _Toc413831271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07AEF" w:rsidRDefault="00A07AEF">
      <w:r>
        <w:fldChar w:fldCharType="end"/>
      </w:r>
    </w:p>
    <w:p w:rsidR="00A07AEF" w:rsidRDefault="00A07AEF">
      <w:pPr>
        <w:pStyle w:val="ListParagraph"/>
        <w:ind w:left="360"/>
        <w:rPr>
          <w:lang w:val="pl-PL"/>
        </w:rPr>
      </w:pPr>
    </w:p>
    <w:p w:rsidR="00A07AEF" w:rsidRDefault="00A07AEF" w:rsidP="00EA3445">
      <w:pPr>
        <w:pStyle w:val="Heading1"/>
        <w:numPr>
          <w:ilvl w:val="0"/>
          <w:numId w:val="16"/>
        </w:numPr>
        <w:rPr>
          <w:lang w:val="pl-PL"/>
        </w:rPr>
      </w:pPr>
      <w:bookmarkStart w:id="1" w:name="_Toc413831237"/>
      <w:bookmarkEnd w:id="1"/>
      <w:r>
        <w:rPr>
          <w:lang w:val="pl-PL"/>
        </w:rPr>
        <w:t>Odnośniki do innych źródeł</w:t>
      </w:r>
    </w:p>
    <w:p w:rsidR="00A07AEF" w:rsidRDefault="00A07AEF">
      <w:pPr>
        <w:pStyle w:val="ListParagraph"/>
        <w:rPr>
          <w:lang w:val="pl-PL"/>
        </w:rPr>
      </w:pPr>
    </w:p>
    <w:p w:rsidR="00A07AEF" w:rsidRDefault="00A07AEF">
      <w:pPr>
        <w:pStyle w:val="ListParagraph"/>
      </w:pPr>
      <w:r w:rsidRPr="002D1504">
        <w:t>Github: https://github.com/daniel-zasada/io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2" w:name="_Toc413831238"/>
      <w:bookmarkEnd w:id="2"/>
      <w:r>
        <w:rPr>
          <w:lang w:val="pl-PL"/>
        </w:rPr>
        <w:t>Słownik pojęć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wolumin – pojedynczy egzemplarz książki, tom.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3" w:name="_Toc413831239"/>
      <w:bookmarkEnd w:id="3"/>
      <w:r>
        <w:rPr>
          <w:lang w:val="pl-PL"/>
        </w:rPr>
        <w:t>Wprowadzenie</w:t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4" w:name="_Toc413831240"/>
      <w:bookmarkEnd w:id="4"/>
      <w:r>
        <w:rPr>
          <w:lang w:val="pl-PL"/>
        </w:rPr>
        <w:t>Cel dokumentacji</w:t>
      </w:r>
    </w:p>
    <w:p w:rsidR="00A07AEF" w:rsidRDefault="00A07AEF" w:rsidP="002D1504">
      <w:pPr>
        <w:rPr>
          <w:lang w:val="pl-PL"/>
        </w:rPr>
      </w:pPr>
    </w:p>
    <w:p w:rsidR="00A07AEF" w:rsidRPr="002D1504" w:rsidRDefault="00A07AEF" w:rsidP="002D1504">
      <w:pPr>
        <w:rPr>
          <w:lang w:val="pl-PL"/>
        </w:rPr>
      </w:pPr>
      <w:r w:rsidRPr="002D1504">
        <w:rPr>
          <w:lang w:val="pl-PL"/>
        </w:rPr>
        <w:t>Celem dokumentacji jest dokładne opisanie systemu zarządzania biblioteka dla</w:t>
      </w:r>
    </w:p>
    <w:p w:rsidR="00A07AEF" w:rsidRPr="003C6B30" w:rsidRDefault="00A07AEF" w:rsidP="002D1504">
      <w:pPr>
        <w:rPr>
          <w:lang w:val="pl-PL"/>
        </w:rPr>
      </w:pPr>
      <w:r w:rsidRPr="003C6B30">
        <w:rPr>
          <w:lang w:val="pl-PL"/>
        </w:rPr>
        <w:t>jego projektantów, progra</w:t>
      </w:r>
      <w:r>
        <w:rPr>
          <w:lang w:val="pl-PL"/>
        </w:rPr>
        <w:t>mistów implementacji i użytkownika koń</w:t>
      </w:r>
      <w:r w:rsidRPr="003C6B30">
        <w:rPr>
          <w:lang w:val="pl-PL"/>
        </w:rPr>
        <w:t>cowego.</w:t>
      </w:r>
    </w:p>
    <w:p w:rsidR="00A07AEF" w:rsidRPr="003C6B30" w:rsidRDefault="00A07AEF" w:rsidP="002D1504">
      <w:pPr>
        <w:rPr>
          <w:lang w:val="pl-PL"/>
        </w:rPr>
      </w:pPr>
      <w:r w:rsidRPr="003C6B30">
        <w:rPr>
          <w:lang w:val="pl-PL"/>
        </w:rPr>
        <w:t>Zawiera opis funkcjonalnoś</w:t>
      </w:r>
      <w:r>
        <w:rPr>
          <w:lang w:val="pl-PL"/>
        </w:rPr>
        <w:t>ci, budowę systemu, oraz analizę</w:t>
      </w:r>
      <w:r w:rsidRPr="003C6B30">
        <w:rPr>
          <w:lang w:val="pl-PL"/>
        </w:rPr>
        <w:t xml:space="preserve"> projektu.</w:t>
      </w:r>
    </w:p>
    <w:p w:rsidR="00A07AEF" w:rsidRPr="003C6B30" w:rsidRDefault="00A07AEF" w:rsidP="002D1504">
      <w:pPr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5" w:name="_Toc413831241"/>
      <w:bookmarkEnd w:id="5"/>
      <w:r>
        <w:rPr>
          <w:lang w:val="pl-PL"/>
        </w:rPr>
        <w:t>Przeznaczenie dokumentacji</w:t>
      </w:r>
    </w:p>
    <w:p w:rsidR="00A07AEF" w:rsidRDefault="00A07AEF">
      <w:pPr>
        <w:ind w:firstLine="851"/>
        <w:rPr>
          <w:lang w:val="pl-PL"/>
        </w:rPr>
      </w:pPr>
    </w:p>
    <w:p w:rsidR="00A07AEF" w:rsidRDefault="00A07AEF" w:rsidP="00C57645">
      <w:pPr>
        <w:rPr>
          <w:lang w:val="pl-PL"/>
        </w:rPr>
      </w:pPr>
      <w:r w:rsidRPr="00C57645">
        <w:rPr>
          <w:lang w:val="pl-PL"/>
        </w:rPr>
        <w:t>Dokumentacja jest przeznaczona przede wszystkim dla jej twórców, aby umożliwi</w:t>
      </w:r>
      <w:r>
        <w:rPr>
          <w:lang w:val="pl-PL"/>
        </w:rPr>
        <w:t>ć tworzenie systemu i jego rozwó</w:t>
      </w:r>
      <w:r w:rsidRPr="00C57645">
        <w:rPr>
          <w:lang w:val="pl-PL"/>
        </w:rPr>
        <w:t xml:space="preserve">j, ale także </w:t>
      </w:r>
      <w:r>
        <w:rPr>
          <w:lang w:val="pl-PL"/>
        </w:rPr>
        <w:t>dla użytkownika końcowego by mógl nauczyć się jego obsł</w:t>
      </w:r>
      <w:r w:rsidRPr="00C57645">
        <w:rPr>
          <w:lang w:val="pl-PL"/>
        </w:rPr>
        <w:t>ugi.</w:t>
      </w:r>
    </w:p>
    <w:p w:rsidR="00A07AEF" w:rsidRPr="00C57645" w:rsidRDefault="00A07AEF" w:rsidP="00C57645">
      <w:pPr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6" w:name="_Toc413831242"/>
      <w:bookmarkEnd w:id="6"/>
      <w:r>
        <w:rPr>
          <w:lang w:val="pl-PL"/>
        </w:rPr>
        <w:t>Opis organizacji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Organizacją zlecającą wprowadzenie systemu jest miejska biblioteka. Jej zadaniem jest udostępnianie materiałów bibliotecznych dla zainteresowanych czytelników.</w:t>
      </w:r>
    </w:p>
    <w:p w:rsidR="00A07AEF" w:rsidRDefault="00A07AEF">
      <w:pPr>
        <w:rPr>
          <w:lang w:val="pl-PL"/>
        </w:rPr>
      </w:pPr>
    </w:p>
    <w:p w:rsidR="00A07AEF" w:rsidRDefault="00A07AEF">
      <w:pPr>
        <w:rPr>
          <w:lang w:val="pl-PL"/>
        </w:rPr>
      </w:pPr>
      <w:r>
        <w:rPr>
          <w:lang w:val="pl-PL"/>
        </w:rPr>
        <w:t>Bibliotekarze udostępniają książki nieodpłatnie, dla osób posiadających kartę biblioteczną,  na przewidziany czas. Termin oddania książki zależy od konkretnego woluminu. Dla osób zwlekających z oddaniem książki przewidziana jest kara pieniężna naliczana za każdy dzień zwłoki. Czytelnik ma możliwość przedłużenia terminu oddania,   musi w tym celu zglosić się do bibliotekarza. Wyszukaniu pozycji pomaga organizacja woluminów w  działy, ich indeks alfabetyczny, oraz wiedza bibliotekarzy na temat posiadanych książek.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7" w:name="_Toc413831243"/>
      <w:r>
        <w:rPr>
          <w:lang w:val="pl-PL"/>
        </w:rPr>
        <w:t>Analiza SWOT organizacji</w:t>
      </w:r>
      <w:bookmarkEnd w:id="7"/>
    </w:p>
    <w:p w:rsidR="00A07AEF" w:rsidRDefault="00A07AEF">
      <w:pPr>
        <w:rPr>
          <w:lang w:val="pl-PL"/>
        </w:rPr>
      </w:pPr>
    </w:p>
    <w:tbl>
      <w:tblPr>
        <w:tblW w:w="917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A0"/>
      </w:tblPr>
      <w:tblGrid>
        <w:gridCol w:w="4679"/>
        <w:gridCol w:w="4500"/>
      </w:tblGrid>
      <w:tr w:rsidR="00A07AEF" w:rsidRPr="002D1504" w:rsidTr="002D62F4">
        <w:tc>
          <w:tcPr>
            <w:tcW w:w="4679" w:type="dxa"/>
            <w:tcMar>
              <w:left w:w="54" w:type="dxa"/>
            </w:tcMar>
          </w:tcPr>
          <w:p w:rsidR="00A07AEF" w:rsidRPr="002D1504" w:rsidRDefault="00A07AEF">
            <w:pPr>
              <w:pStyle w:val="Zawartotabeli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Pr="002D1504">
              <w:rPr>
                <w:lang w:val="pl-PL"/>
              </w:rPr>
              <w:t>ilne strony:</w:t>
            </w:r>
          </w:p>
          <w:p w:rsidR="00A07AEF" w:rsidRPr="002D1504" w:rsidRDefault="00A07AEF">
            <w:pPr>
              <w:pStyle w:val="Zawartotabeli"/>
              <w:rPr>
                <w:lang w:val="pl-PL"/>
              </w:rPr>
            </w:pPr>
          </w:p>
          <w:p w:rsidR="00A07AEF" w:rsidRPr="002D1504" w:rsidRDefault="00A07AEF" w:rsidP="002D62F4">
            <w:pPr>
              <w:pStyle w:val="Zawartotabeli"/>
              <w:numPr>
                <w:ilvl w:val="0"/>
                <w:numId w:val="29"/>
              </w:numPr>
              <w:rPr>
                <w:lang w:val="pl-PL"/>
              </w:rPr>
            </w:pPr>
            <w:r w:rsidRPr="002D1504">
              <w:rPr>
                <w:lang w:val="pl-PL"/>
              </w:rPr>
              <w:t>dobrz</w:t>
            </w:r>
            <w:r>
              <w:rPr>
                <w:lang w:val="pl-PL"/>
              </w:rPr>
              <w:t>e określona baza klientó</w:t>
            </w:r>
            <w:r w:rsidRPr="002D1504">
              <w:rPr>
                <w:lang w:val="pl-PL"/>
              </w:rPr>
              <w:t>w</w:t>
            </w:r>
          </w:p>
          <w:p w:rsidR="00A07AEF" w:rsidRPr="002D1504" w:rsidRDefault="00A07AEF" w:rsidP="002D62F4">
            <w:pPr>
              <w:pStyle w:val="Zawartotabeli"/>
              <w:numPr>
                <w:ilvl w:val="0"/>
                <w:numId w:val="29"/>
              </w:numPr>
              <w:rPr>
                <w:lang w:val="pl-PL"/>
              </w:rPr>
            </w:pPr>
            <w:r w:rsidRPr="002D1504">
              <w:rPr>
                <w:lang w:val="pl-PL"/>
              </w:rPr>
              <w:t>prostota org</w:t>
            </w:r>
            <w:r>
              <w:rPr>
                <w:lang w:val="pl-PL"/>
              </w:rPr>
              <w:t>anizacji i oferowanych przez nią usł</w:t>
            </w:r>
            <w:r w:rsidRPr="002D1504">
              <w:rPr>
                <w:lang w:val="pl-PL"/>
              </w:rPr>
              <w:t>ug</w:t>
            </w:r>
          </w:p>
          <w:p w:rsidR="00A07AEF" w:rsidRDefault="00A07AEF" w:rsidP="002D62F4">
            <w:pPr>
              <w:pStyle w:val="Zawartotabeli"/>
              <w:numPr>
                <w:ilvl w:val="0"/>
                <w:numId w:val="29"/>
              </w:numPr>
            </w:pPr>
            <w:r>
              <w:t>doświadczona kadra pracowników</w:t>
            </w:r>
          </w:p>
        </w:tc>
        <w:tc>
          <w:tcPr>
            <w:tcW w:w="4500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07AEF" w:rsidRPr="002D1504" w:rsidRDefault="00A07AEF">
            <w:pPr>
              <w:pStyle w:val="Zawartotabeli"/>
              <w:rPr>
                <w:lang w:val="pl-PL"/>
              </w:rPr>
            </w:pPr>
            <w:r>
              <w:rPr>
                <w:lang w:val="pl-PL"/>
              </w:rPr>
              <w:t>sł</w:t>
            </w:r>
            <w:r w:rsidRPr="002D1504">
              <w:rPr>
                <w:lang w:val="pl-PL"/>
              </w:rPr>
              <w:t>abe strony</w:t>
            </w:r>
            <w:r>
              <w:rPr>
                <w:lang w:val="pl-PL"/>
              </w:rPr>
              <w:t>:</w:t>
            </w:r>
          </w:p>
          <w:p w:rsidR="00A07AEF" w:rsidRPr="002D1504" w:rsidRDefault="00A07AEF">
            <w:pPr>
              <w:pStyle w:val="Zawartotabeli"/>
              <w:rPr>
                <w:lang w:val="pl-PL"/>
              </w:rPr>
            </w:pPr>
          </w:p>
          <w:p w:rsidR="00A07AEF" w:rsidRPr="002D1504" w:rsidRDefault="00A07AEF" w:rsidP="002D62F4">
            <w:pPr>
              <w:pStyle w:val="Zawartotabeli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lang w:val="pl-PL"/>
              </w:rPr>
              <w:t>niewielka znajomość technologii komputerowych wśród pracownikó</w:t>
            </w:r>
            <w:r w:rsidRPr="002D1504">
              <w:rPr>
                <w:lang w:val="pl-PL"/>
              </w:rPr>
              <w:t>w</w:t>
            </w:r>
          </w:p>
          <w:p w:rsidR="00A07AEF" w:rsidRPr="002D1504" w:rsidRDefault="00A07AEF" w:rsidP="002D62F4">
            <w:pPr>
              <w:pStyle w:val="Zawartotabeli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lang w:val="pl-PL"/>
              </w:rPr>
              <w:t>niewielka kadra pracownikó</w:t>
            </w:r>
            <w:r w:rsidRPr="002D1504">
              <w:rPr>
                <w:lang w:val="pl-PL"/>
              </w:rPr>
              <w:t>w</w:t>
            </w:r>
          </w:p>
          <w:p w:rsidR="00A07AEF" w:rsidRPr="002D1504" w:rsidRDefault="00A07AEF" w:rsidP="002D62F4">
            <w:pPr>
              <w:pStyle w:val="Zawartotabeli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lang w:val="pl-PL"/>
              </w:rPr>
              <w:t>znaczą</w:t>
            </w:r>
            <w:r w:rsidRPr="002D1504">
              <w:rPr>
                <w:lang w:val="pl-PL"/>
              </w:rPr>
              <w:t>cy koszt wprowadzenia systemu</w:t>
            </w:r>
          </w:p>
        </w:tc>
      </w:tr>
      <w:tr w:rsidR="00A07AEF" w:rsidRPr="002D1504" w:rsidTr="002D62F4">
        <w:tc>
          <w:tcPr>
            <w:tcW w:w="4679" w:type="dxa"/>
            <w:tcMar>
              <w:left w:w="54" w:type="dxa"/>
            </w:tcMar>
          </w:tcPr>
          <w:p w:rsidR="00A07AEF" w:rsidRPr="002D1504" w:rsidRDefault="00A07AEF">
            <w:pPr>
              <w:pStyle w:val="Zawartotabeli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Pr="002D1504">
              <w:rPr>
                <w:lang w:val="pl-PL"/>
              </w:rPr>
              <w:t>zanse</w:t>
            </w:r>
            <w:r>
              <w:rPr>
                <w:lang w:val="pl-PL"/>
              </w:rPr>
              <w:t>:</w:t>
            </w:r>
          </w:p>
          <w:p w:rsidR="00A07AEF" w:rsidRPr="002D1504" w:rsidRDefault="00A07AEF">
            <w:pPr>
              <w:pStyle w:val="Zawartotabeli"/>
              <w:rPr>
                <w:lang w:val="pl-PL"/>
              </w:rPr>
            </w:pPr>
          </w:p>
          <w:p w:rsidR="00A07AEF" w:rsidRPr="002D1504" w:rsidRDefault="00A07AEF" w:rsidP="00E93310">
            <w:pPr>
              <w:pStyle w:val="Zawartotabeli"/>
              <w:numPr>
                <w:ilvl w:val="0"/>
                <w:numId w:val="33"/>
              </w:numPr>
              <w:rPr>
                <w:lang w:val="pl-PL"/>
              </w:rPr>
            </w:pPr>
            <w:r>
              <w:rPr>
                <w:lang w:val="pl-PL"/>
              </w:rPr>
              <w:t>przyś</w:t>
            </w:r>
            <w:r w:rsidRPr="002D1504">
              <w:rPr>
                <w:lang w:val="pl-PL"/>
              </w:rPr>
              <w:t>piesz</w:t>
            </w:r>
            <w:r>
              <w:rPr>
                <w:lang w:val="pl-PL"/>
              </w:rPr>
              <w:t>enie wyszukiwania pozycji w księ</w:t>
            </w:r>
            <w:r w:rsidRPr="002D1504">
              <w:rPr>
                <w:lang w:val="pl-PL"/>
              </w:rPr>
              <w:t>gozbiorze</w:t>
            </w:r>
          </w:p>
          <w:p w:rsidR="00A07AEF" w:rsidRPr="002D1504" w:rsidRDefault="00A07AEF" w:rsidP="00E93310">
            <w:pPr>
              <w:pStyle w:val="Zawartotabeli"/>
              <w:numPr>
                <w:ilvl w:val="0"/>
                <w:numId w:val="33"/>
              </w:numPr>
              <w:rPr>
                <w:lang w:val="pl-PL"/>
              </w:rPr>
            </w:pPr>
            <w:r w:rsidRPr="002D1504">
              <w:rPr>
                <w:lang w:val="pl-PL"/>
              </w:rPr>
              <w:t>doplyw nowych klientow zainteresowanych zmodernizowanym systemem</w:t>
            </w:r>
          </w:p>
        </w:tc>
        <w:tc>
          <w:tcPr>
            <w:tcW w:w="4500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07AEF" w:rsidRPr="002D1504" w:rsidRDefault="00A07AEF">
            <w:pPr>
              <w:pStyle w:val="Zawartotabeli"/>
              <w:rPr>
                <w:lang w:val="pl-PL"/>
              </w:rPr>
            </w:pPr>
            <w:r>
              <w:rPr>
                <w:lang w:val="pl-PL"/>
              </w:rPr>
              <w:t>zagroż</w:t>
            </w:r>
            <w:r w:rsidRPr="002D1504">
              <w:rPr>
                <w:lang w:val="pl-PL"/>
              </w:rPr>
              <w:t>enia</w:t>
            </w:r>
            <w:r>
              <w:rPr>
                <w:lang w:val="pl-PL"/>
              </w:rPr>
              <w:t>:</w:t>
            </w:r>
          </w:p>
          <w:p w:rsidR="00A07AEF" w:rsidRPr="002D1504" w:rsidRDefault="00A07AEF">
            <w:pPr>
              <w:pStyle w:val="Zawartotabeli"/>
              <w:rPr>
                <w:lang w:val="pl-PL"/>
              </w:rPr>
            </w:pPr>
          </w:p>
          <w:p w:rsidR="00A07AEF" w:rsidRPr="002D1504" w:rsidRDefault="00A07AEF" w:rsidP="00720098">
            <w:pPr>
              <w:pStyle w:val="Zawartotabeli"/>
              <w:numPr>
                <w:ilvl w:val="0"/>
                <w:numId w:val="31"/>
              </w:numPr>
              <w:rPr>
                <w:lang w:val="pl-PL"/>
              </w:rPr>
            </w:pPr>
            <w:r w:rsidRPr="002D1504">
              <w:rPr>
                <w:lang w:val="pl-PL"/>
              </w:rPr>
              <w:t>niejasne perspektywy serwisowania.</w:t>
            </w:r>
          </w:p>
          <w:p w:rsidR="00A07AEF" w:rsidRPr="002D1504" w:rsidRDefault="00A07AEF" w:rsidP="00720098">
            <w:pPr>
              <w:pStyle w:val="Zawartotabeli"/>
              <w:numPr>
                <w:ilvl w:val="0"/>
                <w:numId w:val="31"/>
              </w:numPr>
              <w:rPr>
                <w:lang w:val="pl-PL"/>
              </w:rPr>
            </w:pPr>
            <w:r>
              <w:rPr>
                <w:lang w:val="pl-PL"/>
              </w:rPr>
              <w:t>czę</w:t>
            </w:r>
            <w:r w:rsidRPr="002D1504">
              <w:rPr>
                <w:lang w:val="pl-PL"/>
              </w:rPr>
              <w:t>ste zmiany polityki organizacji</w:t>
            </w:r>
          </w:p>
          <w:p w:rsidR="00A07AEF" w:rsidRPr="002D1504" w:rsidRDefault="00A07AEF">
            <w:pPr>
              <w:pStyle w:val="Zawartotabeli"/>
              <w:rPr>
                <w:lang w:val="pl-PL"/>
              </w:rPr>
            </w:pPr>
          </w:p>
        </w:tc>
      </w:tr>
    </w:tbl>
    <w:p w:rsidR="00A07AEF" w:rsidRDefault="00A07AEF">
      <w:pPr>
        <w:rPr>
          <w:lang w:val="pl-PL"/>
        </w:rPr>
      </w:pP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8" w:name="_Toc413831244"/>
      <w:bookmarkEnd w:id="8"/>
      <w:r>
        <w:rPr>
          <w:lang w:val="pl-PL"/>
        </w:rPr>
        <w:t>Specyfikacja wymagań</w:t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9" w:name="_Toc413831245"/>
      <w:bookmarkEnd w:id="9"/>
      <w:r>
        <w:rPr>
          <w:lang w:val="pl-PL"/>
        </w:rPr>
        <w:t>Charakterystyka ogólna</w:t>
      </w:r>
    </w:p>
    <w:p w:rsidR="00A07AEF" w:rsidRDefault="00A07AEF" w:rsidP="00F80887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Definicja produktu</w:t>
      </w:r>
    </w:p>
    <w:p w:rsidR="00A07AEF" w:rsidRPr="00F80887" w:rsidRDefault="00A07AEF" w:rsidP="00F80887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System zarządzania biblioteką jest systemem bazodanowym wspomagającym prace bibliotekarzy.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Cel biznesowy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Wdrażając system chcemy zapewnić usprawnienie przeglądu ksiegozbioru oraz prowadzenie usług dla czytelników (np. rezerwacja książek).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Użytkownicy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Administrator – posiada pełne uprawnienia w systemie.</w:t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Bibliotekarz – może rejestrować czytelników, oraz zarządzać i przeglądać księgozbiór.</w:t>
      </w:r>
    </w:p>
    <w:p w:rsidR="00A07AEF" w:rsidRDefault="00A07AEF">
      <w:r>
        <w:rPr>
          <w:lang w:val="pl-PL"/>
        </w:rPr>
        <w:t>Czytelnik – klient biblioteki.</w:t>
      </w:r>
    </w:p>
    <w:p w:rsidR="00A07AEF" w:rsidRDefault="00A07AEF">
      <w:pPr>
        <w:rPr>
          <w:lang w:val="pl-PL"/>
        </w:rPr>
      </w:pPr>
      <w:r>
        <w:rPr>
          <w:lang w:val="pl-PL"/>
        </w:rPr>
        <w:t xml:space="preserve"> </w:t>
      </w:r>
    </w:p>
    <w:p w:rsidR="00A07AEF" w:rsidRDefault="00A07AEF" w:rsidP="00F80887">
      <w:pPr>
        <w:pStyle w:val="Heading3"/>
        <w:numPr>
          <w:ilvl w:val="2"/>
          <w:numId w:val="16"/>
        </w:numPr>
        <w:rPr>
          <w:lang w:val="pl-PL"/>
        </w:rPr>
      </w:pPr>
      <w:bookmarkStart w:id="10" w:name="_Ref413828438"/>
      <w:bookmarkEnd w:id="10"/>
      <w:r>
        <w:rPr>
          <w:lang w:val="pl-PL"/>
        </w:rPr>
        <w:t>Korzyści z systemu</w:t>
      </w:r>
    </w:p>
    <w:p w:rsidR="00A07AEF" w:rsidRPr="002D1504" w:rsidRDefault="00A07AEF">
      <w:pPr>
        <w:rPr>
          <w:lang w:val="pl-PL"/>
        </w:rPr>
      </w:pPr>
    </w:p>
    <w:p w:rsidR="00A07AEF" w:rsidRPr="002D1504" w:rsidRDefault="00A07AEF" w:rsidP="00F80887">
      <w:pPr>
        <w:numPr>
          <w:ilvl w:val="0"/>
          <w:numId w:val="34"/>
        </w:numPr>
        <w:rPr>
          <w:lang w:val="pl-PL"/>
        </w:rPr>
      </w:pPr>
      <w:r>
        <w:rPr>
          <w:lang w:val="pl-PL"/>
        </w:rPr>
        <w:t>Możliwość zarządzania bazą pozycji bibliotecznych.</w:t>
      </w:r>
    </w:p>
    <w:p w:rsidR="00A07AEF" w:rsidRPr="002D1504" w:rsidRDefault="00A07AEF" w:rsidP="00F80887">
      <w:pPr>
        <w:numPr>
          <w:ilvl w:val="0"/>
          <w:numId w:val="34"/>
        </w:numPr>
        <w:rPr>
          <w:lang w:val="pl-PL"/>
        </w:rPr>
      </w:pPr>
      <w:r>
        <w:rPr>
          <w:lang w:val="pl-PL"/>
        </w:rPr>
        <w:t>Szybkie odnajdywanie pozycji.</w:t>
      </w:r>
    </w:p>
    <w:p w:rsidR="00A07AEF" w:rsidRDefault="00A07AEF" w:rsidP="00F80887">
      <w:pPr>
        <w:numPr>
          <w:ilvl w:val="0"/>
          <w:numId w:val="34"/>
        </w:numPr>
        <w:rPr>
          <w:lang w:val="pl-PL"/>
        </w:rPr>
      </w:pPr>
      <w:r>
        <w:rPr>
          <w:lang w:val="pl-PL"/>
        </w:rPr>
        <w:t>Zdalne zamawianie woluminów i przedłużanie terminu oddania.</w:t>
      </w:r>
    </w:p>
    <w:p w:rsidR="00A07AEF" w:rsidRDefault="00A07AEF" w:rsidP="00F80887">
      <w:pPr>
        <w:numPr>
          <w:ilvl w:val="0"/>
          <w:numId w:val="34"/>
        </w:numPr>
        <w:rPr>
          <w:lang w:val="pl-PL"/>
        </w:rPr>
      </w:pPr>
      <w:r>
        <w:rPr>
          <w:lang w:val="pl-PL"/>
        </w:rPr>
        <w:t>Możliwość zarządzania bazą użytkowników.</w:t>
      </w:r>
    </w:p>
    <w:p w:rsidR="00A07AEF" w:rsidRDefault="00A07AEF" w:rsidP="00F80887">
      <w:pPr>
        <w:numPr>
          <w:ilvl w:val="0"/>
          <w:numId w:val="34"/>
        </w:numPr>
        <w:rPr>
          <w:lang w:val="pl-PL"/>
        </w:rPr>
      </w:pPr>
      <w:r>
        <w:rPr>
          <w:lang w:val="pl-PL"/>
        </w:rPr>
        <w:t>Automatyczne rozliczanie kwestii pieniężnych.</w:t>
      </w:r>
    </w:p>
    <w:p w:rsidR="00A07AEF" w:rsidRPr="002D1504" w:rsidRDefault="00A07AEF" w:rsidP="00F80887">
      <w:pPr>
        <w:numPr>
          <w:ilvl w:val="0"/>
          <w:numId w:val="34"/>
        </w:numPr>
        <w:rPr>
          <w:lang w:val="pl-PL"/>
        </w:rPr>
      </w:pPr>
      <w:r>
        <w:rPr>
          <w:lang w:val="pl-PL"/>
        </w:rPr>
        <w:t>Zachowywana jest historia prowadzonych operacji.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Ograniczenia projektowe i wdrożeniowe</w:t>
      </w:r>
    </w:p>
    <w:p w:rsidR="00A07AEF" w:rsidRDefault="00A07AEF">
      <w:pPr>
        <w:ind w:firstLine="851"/>
        <w:rPr>
          <w:lang w:val="pl-PL"/>
        </w:rPr>
      </w:pPr>
    </w:p>
    <w:p w:rsidR="00A07AEF" w:rsidRPr="00147B75" w:rsidRDefault="00A07AEF" w:rsidP="00144BE4">
      <w:pPr>
        <w:rPr>
          <w:lang w:val="pl-PL"/>
        </w:rPr>
      </w:pPr>
      <w:r w:rsidRPr="00147B75">
        <w:rPr>
          <w:lang w:val="pl-PL"/>
        </w:rPr>
        <w:t>System musi zapewniać ochronę danych osobowych znajdujących się w systemie zgodnie z Ustawą z dnia 29 sierpnia 1997 r. o ochronie danych osobowych oraz realizować wytyczne Generalnego Inspektora Ochrony Danych Osobowych. Narzucają to przepisy prawne.</w:t>
      </w:r>
    </w:p>
    <w:p w:rsidR="00A07AEF" w:rsidRDefault="00A07AEF">
      <w:pPr>
        <w:ind w:firstLine="851"/>
      </w:pPr>
      <w:r>
        <w:rPr>
          <w:lang w:val="pl-PL"/>
        </w:rPr>
        <w:t>Ze strony technologicznej został skonstruowany tak, aby zapewniać płynne działanie na różnych urządzeniach, dlatego też jest tworzona przy użyciu uniwersalnego środowiska MFC zgodnego z systemami Microsoft Windows. Jest to także środowisko znane programistom implementującym system.</w:t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11" w:name="_Toc413831246"/>
      <w:bookmarkEnd w:id="11"/>
      <w:r>
        <w:rPr>
          <w:lang w:val="pl-PL"/>
        </w:rPr>
        <w:t>Wymagania funkcjonalne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Lista wymagań</w:t>
      </w:r>
    </w:p>
    <w:p w:rsidR="00A07AEF" w:rsidRDefault="00A07AEF">
      <w:pPr>
        <w:rPr>
          <w:lang w:val="pl-PL"/>
        </w:rPr>
      </w:pP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przechowywać dane o użytkownikach systemu.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przechowywać dane o pozycjach księgozbioru.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przechowywać historie wszystkich operacji wykonanych na kontach.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przechowywać historię zmian informacji o pozycjach księgozbioru.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przechowywać historię wypożyczeń.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umożliwiać użytkownikom logowanie się do systemu.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umożliwiać użytkownikom rejestracje w systemie.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umożliwiać użytkownikom wyszukiwanie pozycji w księgozbiorze.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umożliwiać użytkownikom rezerwacje wolnych woluminów.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umożliwiać użytkownikom przedłużanie terminu oddania woluminu.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naliczać karę pieniężną za zwlekanie z oddaniem woluminu.</w:t>
      </w:r>
    </w:p>
    <w:p w:rsidR="00A07AEF" w:rsidRPr="002D1504" w:rsidRDefault="00A07AEF" w:rsidP="005931AA">
      <w:pPr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powinien umożliwiać jednoznaczną identyfikację woluminu.</w:t>
      </w:r>
    </w:p>
    <w:p w:rsidR="00A07AEF" w:rsidRDefault="00A07AEF">
      <w:pPr>
        <w:rPr>
          <w:lang w:val="pl-PL"/>
        </w:rPr>
      </w:pPr>
    </w:p>
    <w:p w:rsidR="00A07AEF" w:rsidRDefault="00A07AEF" w:rsidP="00951DF2">
      <w:pPr>
        <w:pStyle w:val="Heading3"/>
        <w:numPr>
          <w:ilvl w:val="2"/>
          <w:numId w:val="16"/>
        </w:numPr>
        <w:rPr>
          <w:lang w:val="pl-PL"/>
        </w:rPr>
      </w:pPr>
      <w:bookmarkStart w:id="12" w:name="_Ref413828923"/>
      <w:bookmarkEnd w:id="12"/>
      <w:r>
        <w:rPr>
          <w:lang w:val="pl-PL"/>
        </w:rPr>
        <w:t>Diagramy przypadków użycia</w:t>
      </w:r>
    </w:p>
    <w:p w:rsidR="00A07AEF" w:rsidRPr="00951DF2" w:rsidRDefault="00A07AEF" w:rsidP="00951DF2">
      <w:pPr>
        <w:pStyle w:val="Heading3"/>
        <w:numPr>
          <w:ilvl w:val="0"/>
          <w:numId w:val="0"/>
        </w:numPr>
        <w:rPr>
          <w:lang w:val="pl-PL"/>
        </w:rPr>
      </w:pPr>
      <w:r>
        <w:rPr>
          <w:lang w:val="pl-PL"/>
        </w:rPr>
        <w:br w:type="page"/>
      </w:r>
      <w:r w:rsidRPr="00F73D9D"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50.5pt">
            <v:imagedata r:id="rId7" o:title=""/>
          </v:shape>
        </w:pict>
      </w:r>
    </w:p>
    <w:p w:rsidR="00A07AEF" w:rsidRDefault="00A07AEF" w:rsidP="00951DF2">
      <w:pPr>
        <w:pStyle w:val="Heading3"/>
        <w:numPr>
          <w:ilvl w:val="0"/>
          <w:numId w:val="0"/>
        </w:numPr>
        <w:rPr>
          <w:lang w:val="pl-PL"/>
        </w:rPr>
      </w:pPr>
      <w:r>
        <w:rPr>
          <w:lang w:val="pl-PL"/>
        </w:rPr>
        <w:br w:type="page"/>
      </w:r>
    </w:p>
    <w:p w:rsidR="00A07AEF" w:rsidRDefault="00A07AEF" w:rsidP="00951DF2">
      <w:pPr>
        <w:pStyle w:val="Heading3"/>
        <w:numPr>
          <w:ilvl w:val="0"/>
          <w:numId w:val="0"/>
        </w:numPr>
        <w:rPr>
          <w:lang w:val="pl-PL"/>
        </w:rPr>
      </w:pPr>
    </w:p>
    <w:p w:rsidR="00A07AEF" w:rsidRDefault="00A07AEF" w:rsidP="00951DF2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Szczegółowy opis wymagań</w:t>
      </w:r>
    </w:p>
    <w:p w:rsidR="00A07AEF" w:rsidRDefault="00A07AEF" w:rsidP="00504E99">
      <w:pPr>
        <w:pStyle w:val="Heading3"/>
        <w:numPr>
          <w:ilvl w:val="0"/>
          <w:numId w:val="0"/>
        </w:numPr>
        <w:rPr>
          <w:lang w:val="pl-PL"/>
        </w:rPr>
      </w:pPr>
      <w:r>
        <w:rPr>
          <w:lang w:val="pl-PL"/>
        </w:rPr>
        <w:br w:type="page"/>
      </w:r>
      <w:r>
        <w:rPr>
          <w:lang w:val="pl-PL"/>
        </w:rPr>
        <w:br w:type="page"/>
      </w:r>
    </w:p>
    <w:p w:rsidR="00A07AEF" w:rsidRPr="00504E99" w:rsidRDefault="00A07AEF" w:rsidP="00504E99">
      <w:pPr>
        <w:rPr>
          <w:b/>
          <w:lang w:val="pl-PL"/>
        </w:rPr>
      </w:pPr>
      <w:r w:rsidRPr="00504E99">
        <w:rPr>
          <w:b/>
          <w:lang w:val="pl-PL"/>
        </w:rPr>
        <w:t>Oznaczenia stopni:</w:t>
      </w:r>
    </w:p>
    <w:p w:rsidR="00A07AEF" w:rsidRDefault="00A07AEF" w:rsidP="00504E99">
      <w:pPr>
        <w:numPr>
          <w:ilvl w:val="0"/>
          <w:numId w:val="51"/>
        </w:numPr>
        <w:rPr>
          <w:lang w:val="pl-PL"/>
        </w:rPr>
      </w:pPr>
      <w:r>
        <w:rPr>
          <w:lang w:val="pl-PL"/>
        </w:rPr>
        <w:t>BW - bardzo wielkie</w:t>
      </w:r>
    </w:p>
    <w:p w:rsidR="00A07AEF" w:rsidRDefault="00A07AEF" w:rsidP="00504E99">
      <w:pPr>
        <w:numPr>
          <w:ilvl w:val="0"/>
          <w:numId w:val="51"/>
        </w:numPr>
        <w:rPr>
          <w:lang w:val="pl-PL"/>
        </w:rPr>
      </w:pPr>
      <w:r>
        <w:rPr>
          <w:lang w:val="pl-PL"/>
        </w:rPr>
        <w:t>W - wielkie</w:t>
      </w:r>
    </w:p>
    <w:p w:rsidR="00A07AEF" w:rsidRDefault="00A07AEF" w:rsidP="00504E99">
      <w:pPr>
        <w:numPr>
          <w:ilvl w:val="0"/>
          <w:numId w:val="51"/>
        </w:numPr>
        <w:rPr>
          <w:lang w:val="pl-PL"/>
        </w:rPr>
      </w:pPr>
      <w:r>
        <w:rPr>
          <w:lang w:val="pl-PL"/>
        </w:rPr>
        <w:t>N - niewielkie</w:t>
      </w:r>
    </w:p>
    <w:p w:rsidR="00A07AEF" w:rsidRDefault="00A07AEF" w:rsidP="00504E99">
      <w:pPr>
        <w:numPr>
          <w:ilvl w:val="0"/>
          <w:numId w:val="51"/>
        </w:numPr>
        <w:rPr>
          <w:lang w:val="pl-PL"/>
        </w:rPr>
      </w:pPr>
      <w:r>
        <w:rPr>
          <w:lang w:val="pl-PL"/>
        </w:rPr>
        <w:t>BN - bardzo niewielkie</w:t>
      </w:r>
    </w:p>
    <w:p w:rsidR="00A07AEF" w:rsidRDefault="00A07AEF" w:rsidP="00504E99">
      <w:pPr>
        <w:ind w:left="360"/>
        <w:rPr>
          <w:lang w:val="pl-PL"/>
        </w:rPr>
      </w:pPr>
      <w:r>
        <w:rPr>
          <w:lang w:val="pl-PL"/>
        </w:rPr>
        <w:br w:type="page"/>
      </w:r>
    </w:p>
    <w:p w:rsidR="00A07AEF" w:rsidRPr="00504E99" w:rsidRDefault="00A07AEF" w:rsidP="00504E99">
      <w:pPr>
        <w:rPr>
          <w:lang w:val="pl-PL"/>
        </w:rPr>
      </w:pP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ID:</w:t>
      </w:r>
      <w:r>
        <w:rPr>
          <w:lang w:val="pl-PL"/>
        </w:rPr>
        <w:t xml:space="preserve"> 1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prowadzenie danych o użytkownikach systemu.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6 - zachowywana jest historia prowadzonych operacji.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Administrator, Bibliotekarz, Czytelnik.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rejestruje się na nowe konto.</w:t>
      </w:r>
    </w:p>
    <w:p w:rsidR="00A07AEF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Przebieg działań:</w:t>
      </w:r>
    </w:p>
    <w:p w:rsidR="00A07AEF" w:rsidRPr="007D3D6F" w:rsidRDefault="00A07AEF" w:rsidP="00083AB2">
      <w:pPr>
        <w:pStyle w:val="Tretekstu"/>
        <w:rPr>
          <w:lang w:val="pl-PL"/>
        </w:rPr>
      </w:pPr>
      <w:r>
        <w:rPr>
          <w:lang w:val="pl-PL"/>
        </w:rPr>
        <w:t>1. Użytkownik się rejestruje.</w:t>
      </w:r>
    </w:p>
    <w:p w:rsidR="00A07AEF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7D3D6F" w:rsidRDefault="00A07AEF" w:rsidP="00083AB2">
      <w:pPr>
        <w:pStyle w:val="Tretekstu"/>
        <w:rPr>
          <w:lang w:val="pl-PL"/>
        </w:rPr>
      </w:pPr>
      <w:r w:rsidRPr="007D3D6F">
        <w:rPr>
          <w:lang w:val="pl-PL"/>
        </w:rPr>
        <w:t>system  za</w:t>
      </w:r>
      <w:r>
        <w:rPr>
          <w:lang w:val="pl-PL"/>
        </w:rPr>
        <w:t>pisuje nowego użytkownika</w:t>
      </w:r>
      <w:r w:rsidRPr="007D3D6F">
        <w:rPr>
          <w:lang w:val="pl-PL"/>
        </w:rPr>
        <w:t>.</w:t>
      </w:r>
    </w:p>
    <w:p w:rsidR="00A07AEF" w:rsidRPr="0024035C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N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Default="00A07AEF" w:rsidP="00083AB2">
      <w:pPr>
        <w:pStyle w:val="Tretekstu"/>
        <w:rPr>
          <w:b/>
          <w:lang w:val="pl-PL"/>
        </w:rPr>
      </w:pPr>
      <w:r>
        <w:rPr>
          <w:b/>
          <w:lang w:val="pl-PL"/>
        </w:rPr>
        <w:br w:type="page"/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ID:</w:t>
      </w:r>
      <w:r>
        <w:rPr>
          <w:lang w:val="pl-PL"/>
        </w:rPr>
        <w:t xml:space="preserve"> 2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prowadzenie informacji o księgozbiorze.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6 - zachowywana jest historia prowadzonych operacji.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Administrator, Bibliotekarz.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dodać nową pozycję do księgozbioru.</w:t>
      </w:r>
    </w:p>
    <w:p w:rsidR="00A07AEF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Przebieg działań:</w:t>
      </w:r>
    </w:p>
    <w:p w:rsidR="00A07AEF" w:rsidRPr="007D3D6F" w:rsidRDefault="00A07AEF" w:rsidP="00083AB2">
      <w:pPr>
        <w:pStyle w:val="Tretekstu"/>
        <w:rPr>
          <w:lang w:val="pl-PL"/>
        </w:rPr>
      </w:pPr>
      <w:r>
        <w:rPr>
          <w:lang w:val="pl-PL"/>
        </w:rPr>
        <w:t>1. Użytkownik wprowadza zmianę do księgozbioru.</w:t>
      </w:r>
    </w:p>
    <w:p w:rsidR="00A07AEF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7D3D6F" w:rsidRDefault="00A07AEF" w:rsidP="00083AB2">
      <w:pPr>
        <w:pStyle w:val="Tretekstu"/>
        <w:rPr>
          <w:lang w:val="pl-PL"/>
        </w:rPr>
      </w:pPr>
      <w:r w:rsidRPr="007D3D6F">
        <w:rPr>
          <w:lang w:val="pl-PL"/>
        </w:rPr>
        <w:t>system  za</w:t>
      </w:r>
      <w:r>
        <w:rPr>
          <w:lang w:val="pl-PL"/>
        </w:rPr>
        <w:t>pisuje pozycję w bazie</w:t>
      </w:r>
      <w:r w:rsidRPr="007D3D6F">
        <w:rPr>
          <w:lang w:val="pl-PL"/>
        </w:rPr>
        <w:t>.</w:t>
      </w:r>
    </w:p>
    <w:p w:rsidR="00A07AEF" w:rsidRPr="0024035C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N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N</w:t>
      </w:r>
    </w:p>
    <w:p w:rsidR="00A07AEF" w:rsidRDefault="00A07AEF" w:rsidP="00885BFC">
      <w:pPr>
        <w:pStyle w:val="Tretekstu"/>
        <w:rPr>
          <w:b/>
          <w:lang w:val="pl-PL"/>
        </w:rPr>
      </w:pPr>
      <w:r>
        <w:rPr>
          <w:b/>
          <w:lang w:val="pl-PL"/>
        </w:rPr>
        <w:br w:type="page"/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ID:</w:t>
      </w:r>
      <w:r>
        <w:rPr>
          <w:lang w:val="pl-PL"/>
        </w:rPr>
        <w:t xml:space="preserve"> 3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historia kont.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6 - zachowywana jest historia prowadzonych operacji.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Administrator.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wprowadza zmianę do konta.</w:t>
      </w:r>
    </w:p>
    <w:p w:rsidR="00A07AEF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Przebieg działań:</w:t>
      </w:r>
    </w:p>
    <w:p w:rsidR="00A07AEF" w:rsidRPr="007D3D6F" w:rsidRDefault="00A07AEF" w:rsidP="00083AB2">
      <w:pPr>
        <w:pStyle w:val="Tretekstu"/>
        <w:rPr>
          <w:lang w:val="pl-PL"/>
        </w:rPr>
      </w:pPr>
      <w:r>
        <w:rPr>
          <w:lang w:val="pl-PL"/>
        </w:rPr>
        <w:t>1. Użytkownik wprowadza zmianę do konta.</w:t>
      </w:r>
    </w:p>
    <w:p w:rsidR="00A07AEF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7D3D6F" w:rsidRDefault="00A07AEF" w:rsidP="00083AB2">
      <w:pPr>
        <w:pStyle w:val="Tretekstu"/>
        <w:rPr>
          <w:lang w:val="pl-PL"/>
        </w:rPr>
      </w:pPr>
      <w:r w:rsidRPr="007D3D6F">
        <w:rPr>
          <w:lang w:val="pl-PL"/>
        </w:rPr>
        <w:t>system  za</w:t>
      </w:r>
      <w:r>
        <w:rPr>
          <w:lang w:val="pl-PL"/>
        </w:rPr>
        <w:t>pisuje informację o zmianie</w:t>
      </w:r>
      <w:r w:rsidRPr="007D3D6F">
        <w:rPr>
          <w:lang w:val="pl-PL"/>
        </w:rPr>
        <w:t xml:space="preserve"> w historii.</w:t>
      </w:r>
    </w:p>
    <w:p w:rsidR="00A07AEF" w:rsidRPr="0024035C" w:rsidRDefault="00A07AEF" w:rsidP="00083AB2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N</w:t>
      </w:r>
    </w:p>
    <w:p w:rsidR="00A07AEF" w:rsidRPr="002D1504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083AB2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Default="00A07AEF" w:rsidP="00885BFC">
      <w:pPr>
        <w:pStyle w:val="Tretekstu"/>
        <w:rPr>
          <w:b/>
          <w:lang w:val="pl-PL"/>
        </w:rPr>
      </w:pPr>
      <w:r>
        <w:rPr>
          <w:b/>
          <w:lang w:val="pl-PL"/>
        </w:rPr>
        <w:br w:type="page"/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ID:</w:t>
      </w:r>
      <w:r>
        <w:rPr>
          <w:lang w:val="pl-PL"/>
        </w:rPr>
        <w:t xml:space="preserve"> 4</w:t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historia księgozbioru.</w:t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6 - zachowywana jest historia prowadzonych operacji.</w:t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Bibliotekarz.</w:t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wprowadzić zmianę do księgozbioru.</w:t>
      </w:r>
    </w:p>
    <w:p w:rsidR="00A07AEF" w:rsidRDefault="00A07AEF" w:rsidP="00885BFC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Przebieg działań:</w:t>
      </w:r>
    </w:p>
    <w:p w:rsidR="00A07AEF" w:rsidRPr="007D3D6F" w:rsidRDefault="00A07AEF" w:rsidP="00885BFC">
      <w:pPr>
        <w:pStyle w:val="Tretekstu"/>
        <w:rPr>
          <w:lang w:val="pl-PL"/>
        </w:rPr>
      </w:pPr>
      <w:r>
        <w:rPr>
          <w:lang w:val="pl-PL"/>
        </w:rPr>
        <w:t>1. Użytkownik wprowadza zmianę do księgozbioru.</w:t>
      </w:r>
    </w:p>
    <w:p w:rsidR="00A07AEF" w:rsidRDefault="00A07AEF" w:rsidP="00885BFC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7D3D6F" w:rsidRDefault="00A07AEF" w:rsidP="00885BFC">
      <w:pPr>
        <w:pStyle w:val="Tretekstu"/>
        <w:rPr>
          <w:lang w:val="pl-PL"/>
        </w:rPr>
      </w:pPr>
      <w:r w:rsidRPr="007D3D6F">
        <w:rPr>
          <w:lang w:val="pl-PL"/>
        </w:rPr>
        <w:t>system  za</w:t>
      </w:r>
      <w:r>
        <w:rPr>
          <w:lang w:val="pl-PL"/>
        </w:rPr>
        <w:t>pisuje informację o zmianie</w:t>
      </w:r>
      <w:r w:rsidRPr="007D3D6F">
        <w:rPr>
          <w:lang w:val="pl-PL"/>
        </w:rPr>
        <w:t xml:space="preserve"> w historii.</w:t>
      </w:r>
    </w:p>
    <w:p w:rsidR="00A07AEF" w:rsidRPr="0024035C" w:rsidRDefault="00A07AEF" w:rsidP="00885BFC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N</w:t>
      </w:r>
    </w:p>
    <w:p w:rsidR="00A07AEF" w:rsidRPr="002D1504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885BFC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Default="00A07AEF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br w:type="page"/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ID:</w:t>
      </w:r>
      <w:r>
        <w:rPr>
          <w:lang w:val="pl-PL"/>
        </w:rPr>
        <w:t xml:space="preserve"> 5</w:t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historia wypożyczeń</w:t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6 - zachowywana jest historia prowadzonych operacji.</w:t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Administrator, Czytelnik, Bibliotekarz.</w:t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wypożyczyć książkę.</w:t>
      </w:r>
    </w:p>
    <w:p w:rsidR="00A07AEF" w:rsidRDefault="00A07AEF" w:rsidP="007D3D6F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Przebieg działań:</w:t>
      </w:r>
    </w:p>
    <w:p w:rsidR="00A07AEF" w:rsidRPr="007D3D6F" w:rsidRDefault="00A07AEF" w:rsidP="007D3D6F">
      <w:pPr>
        <w:pStyle w:val="Tretekstu"/>
        <w:rPr>
          <w:lang w:val="pl-PL"/>
        </w:rPr>
      </w:pPr>
      <w:r w:rsidRPr="007D3D6F">
        <w:rPr>
          <w:lang w:val="pl-PL"/>
        </w:rPr>
        <w:t>1. Użytkownik wybiera opcję wypożyczeń.</w:t>
      </w:r>
    </w:p>
    <w:p w:rsidR="00A07AEF" w:rsidRPr="007D3D6F" w:rsidRDefault="00A07AEF" w:rsidP="007D3D6F">
      <w:pPr>
        <w:pStyle w:val="Tretekstu"/>
        <w:rPr>
          <w:lang w:val="pl-PL"/>
        </w:rPr>
      </w:pPr>
      <w:r w:rsidRPr="007D3D6F">
        <w:rPr>
          <w:lang w:val="pl-PL"/>
        </w:rPr>
        <w:t>2. Użytkownik wybiera książkę.</w:t>
      </w:r>
    </w:p>
    <w:p w:rsidR="00A07AEF" w:rsidRPr="007D3D6F" w:rsidRDefault="00A07AEF" w:rsidP="007D3D6F">
      <w:pPr>
        <w:pStyle w:val="Tretekstu"/>
        <w:rPr>
          <w:lang w:val="pl-PL"/>
        </w:rPr>
      </w:pPr>
      <w:r w:rsidRPr="007D3D6F">
        <w:rPr>
          <w:lang w:val="pl-PL"/>
        </w:rPr>
        <w:t>3. Użytkownik wybiera opcję "wypożycz".</w:t>
      </w:r>
    </w:p>
    <w:p w:rsidR="00A07AEF" w:rsidRDefault="00A07AEF" w:rsidP="007D3D6F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7D3D6F" w:rsidRDefault="00A07AEF" w:rsidP="007D3D6F">
      <w:pPr>
        <w:pStyle w:val="Tretekstu"/>
        <w:rPr>
          <w:lang w:val="pl-PL"/>
        </w:rPr>
      </w:pPr>
      <w:r w:rsidRPr="007D3D6F">
        <w:rPr>
          <w:lang w:val="pl-PL"/>
        </w:rPr>
        <w:t>system  zapisuje informację o wypożyczeniu w historii.</w:t>
      </w:r>
    </w:p>
    <w:p w:rsidR="00A07AEF" w:rsidRPr="0024035C" w:rsidRDefault="00A07AEF" w:rsidP="007D3D6F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BW</w:t>
      </w:r>
    </w:p>
    <w:p w:rsidR="00A07AEF" w:rsidRPr="002D1504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7D3D6F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Default="00A07AEF">
      <w:pPr>
        <w:ind w:left="1080"/>
        <w:rPr>
          <w:b/>
          <w:i/>
          <w:lang w:val="pl-PL"/>
        </w:rPr>
      </w:pPr>
    </w:p>
    <w:p w:rsidR="00A07AEF" w:rsidRDefault="00A07AEF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br w:type="page"/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ID:</w:t>
      </w:r>
      <w:r>
        <w:rPr>
          <w:lang w:val="pl-PL"/>
        </w:rPr>
        <w:t xml:space="preserve"> 6</w:t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logowanie</w:t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</w:t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Administrator, Czytelnik, Bibliotekarz.</w:t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musi się zalogować do systemu.</w:t>
      </w:r>
    </w:p>
    <w:p w:rsidR="00A07AEF" w:rsidRDefault="00A07AEF" w:rsidP="005B22DF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Przebieg działań:</w:t>
      </w:r>
    </w:p>
    <w:p w:rsidR="00A07AEF" w:rsidRPr="00867E09" w:rsidRDefault="00A07AEF" w:rsidP="005B22DF">
      <w:pPr>
        <w:rPr>
          <w:lang w:val="pl-PL"/>
        </w:rPr>
      </w:pPr>
      <w:r w:rsidRPr="00867E09">
        <w:rPr>
          <w:lang w:val="pl-PL"/>
        </w:rPr>
        <w:t>1. użytkownik wprowadza login</w:t>
      </w:r>
    </w:p>
    <w:p w:rsidR="00A07AEF" w:rsidRPr="00867E09" w:rsidRDefault="00A07AEF" w:rsidP="005B22DF">
      <w:pPr>
        <w:rPr>
          <w:lang w:val="pl-PL"/>
        </w:rPr>
      </w:pPr>
      <w:r w:rsidRPr="00867E09">
        <w:rPr>
          <w:lang w:val="pl-PL"/>
        </w:rPr>
        <w:t>2. użytkownik wprowadza hasło</w:t>
      </w:r>
    </w:p>
    <w:p w:rsidR="00A07AEF" w:rsidRPr="00867E09" w:rsidRDefault="00A07AEF" w:rsidP="005B22DF">
      <w:pPr>
        <w:rPr>
          <w:lang w:val="pl-PL"/>
        </w:rPr>
      </w:pPr>
      <w:r w:rsidRPr="00867E09">
        <w:rPr>
          <w:lang w:val="pl-PL"/>
        </w:rPr>
        <w:t>3. system sprawdza login i hasło</w:t>
      </w:r>
    </w:p>
    <w:p w:rsidR="00A07AEF" w:rsidRPr="00867E09" w:rsidRDefault="00A07AEF" w:rsidP="005B22DF">
      <w:pPr>
        <w:rPr>
          <w:lang w:val="pl-PL"/>
        </w:rPr>
      </w:pPr>
      <w:r w:rsidRPr="00867E09">
        <w:rPr>
          <w:lang w:val="pl-PL"/>
        </w:rPr>
        <w:tab/>
        <w:t>a. login lub hasło poprawne</w:t>
      </w:r>
    </w:p>
    <w:p w:rsidR="00A07AEF" w:rsidRPr="00867E09" w:rsidRDefault="00A07AEF" w:rsidP="005B22DF">
      <w:pPr>
        <w:rPr>
          <w:lang w:val="pl-PL"/>
        </w:rPr>
      </w:pPr>
      <w:r w:rsidRPr="00867E09">
        <w:rPr>
          <w:lang w:val="pl-PL"/>
        </w:rPr>
        <w:tab/>
        <w:t>b. login lub hasło niepoprawne</w:t>
      </w:r>
    </w:p>
    <w:p w:rsidR="00A07AEF" w:rsidRPr="00867E09" w:rsidRDefault="00A07AEF" w:rsidP="005B22DF">
      <w:pPr>
        <w:rPr>
          <w:lang w:val="pl-PL"/>
        </w:rPr>
      </w:pPr>
    </w:p>
    <w:p w:rsidR="00A07AEF" w:rsidRPr="0024035C" w:rsidRDefault="00A07AEF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Default="00A07AEF" w:rsidP="005B22DF">
      <w:pPr>
        <w:pStyle w:val="Tretekstu"/>
        <w:ind w:left="360"/>
        <w:rPr>
          <w:lang w:val="pl-PL"/>
        </w:rPr>
      </w:pPr>
      <w:r>
        <w:rPr>
          <w:lang w:val="pl-PL"/>
        </w:rPr>
        <w:t>a. użytkownik loguje się do systemu.</w:t>
      </w:r>
    </w:p>
    <w:p w:rsidR="00A07AEF" w:rsidRPr="002D1504" w:rsidRDefault="00A07AEF" w:rsidP="005B22DF">
      <w:pPr>
        <w:pStyle w:val="Tretekstu"/>
        <w:ind w:left="360"/>
        <w:rPr>
          <w:lang w:val="pl-PL"/>
        </w:rPr>
      </w:pPr>
      <w:r>
        <w:rPr>
          <w:lang w:val="pl-PL"/>
        </w:rPr>
        <w:t>b. Pojawia się komunikat o błędzie ("Zły login lub hasło").</w:t>
      </w:r>
    </w:p>
    <w:p w:rsidR="00A07AEF" w:rsidRPr="0024035C" w:rsidRDefault="00A07AEF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BW</w:t>
      </w:r>
    </w:p>
    <w:p w:rsidR="00A07AEF" w:rsidRPr="002D1504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BN</w:t>
      </w:r>
    </w:p>
    <w:p w:rsidR="00A07AEF" w:rsidRPr="002D1504" w:rsidRDefault="00A07AEF" w:rsidP="00B81A51">
      <w:pPr>
        <w:pStyle w:val="Tretekstu"/>
        <w:rPr>
          <w:lang w:val="pl-PL"/>
        </w:rPr>
      </w:pPr>
      <w:r>
        <w:rPr>
          <w:lang w:val="pl-PL"/>
        </w:rPr>
        <w:br w:type="page"/>
      </w:r>
      <w:r w:rsidRPr="0024035C">
        <w:rPr>
          <w:b/>
          <w:lang w:val="pl-PL"/>
        </w:rPr>
        <w:t>ID:</w:t>
      </w:r>
      <w:r>
        <w:rPr>
          <w:lang w:val="pl-PL"/>
        </w:rPr>
        <w:t xml:space="preserve"> 7</w:t>
      </w:r>
    </w:p>
    <w:p w:rsidR="00A07AEF" w:rsidRPr="002D1504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lang w:val="pl-PL"/>
        </w:rPr>
        <w:t xml:space="preserve"> rejestracja</w:t>
      </w:r>
    </w:p>
    <w:p w:rsidR="00A07AEF" w:rsidRPr="002D1504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1 - możliwość zarządzania bazą użytkowników.</w:t>
      </w:r>
    </w:p>
    <w:p w:rsidR="00A07AEF" w:rsidRPr="002D1504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Czytelnik, Bibliotekarz.</w:t>
      </w:r>
    </w:p>
    <w:p w:rsidR="00A07AEF" w:rsidRPr="002D1504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uzyskać konto w systemie.</w:t>
      </w:r>
    </w:p>
    <w:p w:rsidR="00A07AEF" w:rsidRPr="006707A1" w:rsidRDefault="00A07AEF" w:rsidP="006707A1">
      <w:pPr>
        <w:pStyle w:val="Tretekstu"/>
        <w:rPr>
          <w:b/>
          <w:lang w:val="pl-PL"/>
        </w:rPr>
      </w:pPr>
      <w:r w:rsidRPr="006707A1">
        <w:rPr>
          <w:b/>
          <w:lang w:val="pl-PL"/>
        </w:rPr>
        <w:t>Przebieg działań:</w:t>
      </w:r>
    </w:p>
    <w:p w:rsidR="00A07AEF" w:rsidRPr="00750DA8" w:rsidRDefault="00A07AEF" w:rsidP="00750DA8">
      <w:pPr>
        <w:pStyle w:val="ListNumber"/>
        <w:numPr>
          <w:ilvl w:val="0"/>
          <w:numId w:val="0"/>
        </w:numPr>
        <w:rPr>
          <w:lang w:val="pl-PL"/>
        </w:rPr>
      </w:pPr>
      <w:r w:rsidRPr="00750DA8">
        <w:rPr>
          <w:lang w:val="pl-PL"/>
        </w:rPr>
        <w:t>1. użytkownik wprowadza login.</w:t>
      </w:r>
    </w:p>
    <w:p w:rsidR="00A07AEF" w:rsidRPr="00750DA8" w:rsidRDefault="00A07AEF" w:rsidP="00750DA8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 xml:space="preserve">2. </w:t>
      </w:r>
      <w:r w:rsidRPr="00750DA8">
        <w:rPr>
          <w:lang w:val="pl-PL"/>
        </w:rPr>
        <w:t>użytkownik wprowadza hasło.</w:t>
      </w:r>
    </w:p>
    <w:p w:rsidR="00A07AEF" w:rsidRPr="00750DA8" w:rsidRDefault="00A07AEF" w:rsidP="00750DA8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 xml:space="preserve">3. </w:t>
      </w:r>
      <w:r w:rsidRPr="00750DA8">
        <w:rPr>
          <w:lang w:val="pl-PL"/>
        </w:rPr>
        <w:t>użytkownik potwierdza hasło.</w:t>
      </w:r>
    </w:p>
    <w:p w:rsidR="00A07AEF" w:rsidRPr="00147B75" w:rsidRDefault="00A07AEF" w:rsidP="00750DA8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 xml:space="preserve">4. </w:t>
      </w:r>
      <w:r w:rsidRPr="00147B75">
        <w:rPr>
          <w:lang w:val="pl-PL"/>
        </w:rPr>
        <w:t>system sprawdza login i hasło.</w:t>
      </w:r>
    </w:p>
    <w:p w:rsidR="00A07AEF" w:rsidRPr="00BA6C46" w:rsidRDefault="00A07AEF" w:rsidP="00750DA8">
      <w:pPr>
        <w:ind w:left="360"/>
        <w:rPr>
          <w:lang w:val="pl-PL"/>
        </w:rPr>
      </w:pPr>
      <w:r>
        <w:rPr>
          <w:lang w:val="pl-PL"/>
        </w:rPr>
        <w:t xml:space="preserve">a. </w:t>
      </w:r>
      <w:r w:rsidRPr="00BA6C46">
        <w:rPr>
          <w:lang w:val="pl-PL"/>
        </w:rPr>
        <w:t>login zajęty.</w:t>
      </w:r>
    </w:p>
    <w:p w:rsidR="00A07AEF" w:rsidRPr="00BA6C46" w:rsidRDefault="00A07AEF" w:rsidP="00750DA8">
      <w:pPr>
        <w:ind w:left="360"/>
        <w:rPr>
          <w:lang w:val="pl-PL"/>
        </w:rPr>
      </w:pPr>
      <w:r>
        <w:rPr>
          <w:lang w:val="pl-PL"/>
        </w:rPr>
        <w:t xml:space="preserve">b. </w:t>
      </w:r>
      <w:r w:rsidRPr="00BA6C46">
        <w:rPr>
          <w:lang w:val="pl-PL"/>
        </w:rPr>
        <w:t>login nie jest zajęty.</w:t>
      </w:r>
    </w:p>
    <w:p w:rsidR="00A07AEF" w:rsidRPr="00BA6C46" w:rsidRDefault="00A07AEF" w:rsidP="00750DA8">
      <w:pPr>
        <w:ind w:left="360"/>
        <w:rPr>
          <w:lang w:val="pl-PL"/>
        </w:rPr>
      </w:pPr>
      <w:r>
        <w:rPr>
          <w:lang w:val="pl-PL"/>
        </w:rPr>
        <w:t xml:space="preserve">c. </w:t>
      </w:r>
      <w:r w:rsidRPr="00BA6C46">
        <w:rPr>
          <w:lang w:val="pl-PL"/>
        </w:rPr>
        <w:t>hasła są różne.</w:t>
      </w:r>
    </w:p>
    <w:p w:rsidR="00A07AEF" w:rsidRDefault="00A07AEF" w:rsidP="00750DA8">
      <w:pPr>
        <w:ind w:left="360"/>
        <w:rPr>
          <w:lang w:val="pl-PL"/>
        </w:rPr>
      </w:pPr>
      <w:r>
        <w:rPr>
          <w:lang w:val="pl-PL"/>
        </w:rPr>
        <w:t xml:space="preserve">d. </w:t>
      </w:r>
      <w:r w:rsidRPr="00BA6C46">
        <w:rPr>
          <w:lang w:val="pl-PL"/>
        </w:rPr>
        <w:t>hasła są takie same.</w:t>
      </w:r>
    </w:p>
    <w:p w:rsidR="00A07AEF" w:rsidRPr="00BA6C46" w:rsidRDefault="00A07AEF" w:rsidP="006707A1">
      <w:pPr>
        <w:ind w:left="360"/>
        <w:rPr>
          <w:lang w:val="pl-PL"/>
        </w:rPr>
      </w:pPr>
    </w:p>
    <w:p w:rsidR="00A07AEF" w:rsidRPr="0024035C" w:rsidRDefault="00A07AEF" w:rsidP="00B81A51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Default="00A07AEF" w:rsidP="006707A1">
      <w:pPr>
        <w:pStyle w:val="Tretekstu"/>
        <w:ind w:left="360"/>
        <w:rPr>
          <w:lang w:val="pl-PL"/>
        </w:rPr>
      </w:pPr>
      <w:r>
        <w:rPr>
          <w:lang w:val="pl-PL"/>
        </w:rPr>
        <w:t>b,d - Powstaje nowe konto użytkownika.</w:t>
      </w:r>
    </w:p>
    <w:p w:rsidR="00A07AEF" w:rsidRDefault="00A07AEF" w:rsidP="006707A1">
      <w:pPr>
        <w:pStyle w:val="Tretekstu"/>
        <w:ind w:left="360"/>
        <w:rPr>
          <w:lang w:val="pl-PL"/>
        </w:rPr>
      </w:pPr>
      <w:r>
        <w:rPr>
          <w:lang w:val="pl-PL"/>
        </w:rPr>
        <w:t>a - Pojawia się komunikat o błędzie ("Użytkownik o takim loginie już istnieje").</w:t>
      </w:r>
    </w:p>
    <w:p w:rsidR="00A07AEF" w:rsidRPr="002D1504" w:rsidRDefault="00A07AEF" w:rsidP="006707A1">
      <w:pPr>
        <w:pStyle w:val="Tretekstu"/>
        <w:ind w:left="360"/>
        <w:rPr>
          <w:lang w:val="pl-PL"/>
        </w:rPr>
      </w:pPr>
      <w:r>
        <w:rPr>
          <w:lang w:val="pl-PL"/>
        </w:rPr>
        <w:t>c - Pojawia się komunikat o błędzie ("Hasła są różne").</w:t>
      </w:r>
    </w:p>
    <w:p w:rsidR="00A07AEF" w:rsidRPr="0024035C" w:rsidRDefault="00A07AEF" w:rsidP="00B81A51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Wymagania niefunkcjonalne:</w:t>
      </w:r>
    </w:p>
    <w:p w:rsidR="00A07AEF" w:rsidRPr="002D1504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BW</w:t>
      </w:r>
    </w:p>
    <w:p w:rsidR="00A07AEF" w:rsidRPr="002D1504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B81A51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BN</w:t>
      </w:r>
    </w:p>
    <w:p w:rsidR="00A07AEF" w:rsidRPr="002D1504" w:rsidRDefault="00A07AEF" w:rsidP="00147B75">
      <w:pPr>
        <w:pStyle w:val="Tretekstu"/>
        <w:rPr>
          <w:lang w:val="pl-PL"/>
        </w:rPr>
      </w:pPr>
      <w:r>
        <w:rPr>
          <w:lang w:val="pl-PL"/>
        </w:rPr>
        <w:br w:type="page"/>
      </w:r>
      <w:r w:rsidRPr="0024035C">
        <w:rPr>
          <w:b/>
          <w:lang w:val="pl-PL"/>
        </w:rPr>
        <w:t>ID:</w:t>
      </w:r>
      <w:r>
        <w:rPr>
          <w:lang w:val="pl-PL"/>
        </w:rPr>
        <w:t xml:space="preserve"> 8</w:t>
      </w:r>
    </w:p>
    <w:p w:rsidR="00A07AEF" w:rsidRPr="002D1504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b/>
          <w:lang w:val="pl-PL"/>
        </w:rPr>
        <w:t xml:space="preserve">  </w:t>
      </w:r>
      <w:r>
        <w:rPr>
          <w:lang w:val="pl-PL"/>
        </w:rPr>
        <w:t xml:space="preserve">wyszukiwanie książek </w:t>
      </w:r>
    </w:p>
    <w:p w:rsidR="00A07AEF" w:rsidRPr="002D1504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2 - szybkie odnajdywanie pozycji.</w:t>
      </w:r>
    </w:p>
    <w:p w:rsidR="00A07AEF" w:rsidRPr="002D1504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Czytelnik, Bibliotekarz.</w:t>
      </w:r>
    </w:p>
    <w:p w:rsidR="00A07AEF" w:rsidRPr="002D1504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znaleźć książkę.</w:t>
      </w:r>
    </w:p>
    <w:p w:rsidR="00A07AEF" w:rsidRPr="006707A1" w:rsidRDefault="00A07AEF" w:rsidP="00147B75">
      <w:pPr>
        <w:pStyle w:val="Tretekstu"/>
        <w:rPr>
          <w:b/>
          <w:lang w:val="pl-PL"/>
        </w:rPr>
      </w:pPr>
      <w:r w:rsidRPr="006707A1">
        <w:rPr>
          <w:b/>
          <w:lang w:val="pl-PL"/>
        </w:rPr>
        <w:t>Przebieg działań:</w:t>
      </w:r>
    </w:p>
    <w:p w:rsidR="00A07AEF" w:rsidRPr="00750DA8" w:rsidRDefault="00A07AEF" w:rsidP="00750DA8">
      <w:pPr>
        <w:pStyle w:val="ListNumber"/>
        <w:numPr>
          <w:ilvl w:val="0"/>
          <w:numId w:val="0"/>
        </w:numPr>
        <w:rPr>
          <w:lang w:val="pl-PL"/>
        </w:rPr>
      </w:pPr>
      <w:r w:rsidRPr="00750DA8">
        <w:rPr>
          <w:lang w:val="pl-PL"/>
        </w:rPr>
        <w:t>1. użytkownik wprowadza słowa kluczowe do jednego lub więcej z podanych pól:</w:t>
      </w:r>
    </w:p>
    <w:p w:rsidR="00A07AEF" w:rsidRDefault="00A07AEF" w:rsidP="00750DA8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lang w:val="pl-PL"/>
        </w:rPr>
        <w:t>- tytuł</w:t>
      </w:r>
    </w:p>
    <w:p w:rsidR="00A07AEF" w:rsidRDefault="00A07AEF" w:rsidP="00750DA8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lang w:val="pl-PL"/>
        </w:rPr>
        <w:t>- autor</w:t>
      </w:r>
    </w:p>
    <w:p w:rsidR="00A07AEF" w:rsidRPr="00750DA8" w:rsidRDefault="00A07AEF" w:rsidP="00750DA8">
      <w:pPr>
        <w:pStyle w:val="ListNumber"/>
        <w:numPr>
          <w:ilvl w:val="0"/>
          <w:numId w:val="0"/>
        </w:numPr>
        <w:rPr>
          <w:lang w:val="pl-PL"/>
        </w:rPr>
      </w:pPr>
      <w:r w:rsidRPr="00750DA8">
        <w:rPr>
          <w:lang w:val="pl-PL"/>
        </w:rPr>
        <w:t>2. system wyszukuje książkę:</w:t>
      </w:r>
    </w:p>
    <w:p w:rsidR="00A07AEF" w:rsidRDefault="00A07AEF" w:rsidP="00750DA8">
      <w:pPr>
        <w:pStyle w:val="ListNumber2"/>
        <w:numPr>
          <w:ilvl w:val="0"/>
          <w:numId w:val="0"/>
        </w:numPr>
        <w:ind w:left="360"/>
        <w:rPr>
          <w:lang w:val="pl-PL"/>
        </w:rPr>
      </w:pPr>
      <w:r>
        <w:rPr>
          <w:lang w:val="pl-PL"/>
        </w:rPr>
        <w:t>a. system odnalazł książkę.</w:t>
      </w:r>
    </w:p>
    <w:p w:rsidR="00A07AEF" w:rsidRPr="00147B75" w:rsidRDefault="00A07AEF" w:rsidP="00750DA8">
      <w:pPr>
        <w:pStyle w:val="ListNumber2"/>
        <w:numPr>
          <w:ilvl w:val="0"/>
          <w:numId w:val="0"/>
        </w:numPr>
        <w:ind w:left="360"/>
        <w:rPr>
          <w:lang w:val="pl-PL"/>
        </w:rPr>
      </w:pPr>
      <w:r>
        <w:rPr>
          <w:lang w:val="pl-PL"/>
        </w:rPr>
        <w:t>b. system nie odnalazł książki.</w:t>
      </w:r>
    </w:p>
    <w:p w:rsidR="00A07AEF" w:rsidRPr="00BA6C46" w:rsidRDefault="00A07AEF" w:rsidP="00147B75">
      <w:pPr>
        <w:ind w:left="360"/>
        <w:rPr>
          <w:lang w:val="pl-PL"/>
        </w:rPr>
      </w:pPr>
    </w:p>
    <w:p w:rsidR="00A07AEF" w:rsidRPr="0024035C" w:rsidRDefault="00A07AEF" w:rsidP="00147B75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Default="00A07AEF" w:rsidP="00147B75">
      <w:pPr>
        <w:pStyle w:val="Tretekstu"/>
        <w:ind w:left="360"/>
        <w:rPr>
          <w:lang w:val="pl-PL"/>
        </w:rPr>
      </w:pPr>
      <w:r>
        <w:rPr>
          <w:lang w:val="pl-PL"/>
        </w:rPr>
        <w:t>a - system wyświetla informacje o książce.</w:t>
      </w:r>
    </w:p>
    <w:p w:rsidR="00A07AEF" w:rsidRPr="002D1504" w:rsidRDefault="00A07AEF" w:rsidP="00147B75">
      <w:pPr>
        <w:pStyle w:val="Tretekstu"/>
        <w:ind w:left="360"/>
        <w:rPr>
          <w:lang w:val="pl-PL"/>
        </w:rPr>
      </w:pPr>
      <w:r>
        <w:rPr>
          <w:lang w:val="pl-PL"/>
        </w:rPr>
        <w:t>b - system zwraca komunikat ("nie odnaleziono książki spełniającej podane kryteria.").</w:t>
      </w:r>
    </w:p>
    <w:p w:rsidR="00A07AEF" w:rsidRPr="00D8313D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Wymagania niefunkcjonalne:</w:t>
      </w:r>
      <w:r>
        <w:rPr>
          <w:b/>
          <w:lang w:val="pl-PL"/>
        </w:rPr>
        <w:t xml:space="preserve"> </w:t>
      </w:r>
      <w:r w:rsidRPr="00D8313D">
        <w:rPr>
          <w:lang w:val="pl-PL"/>
        </w:rPr>
        <w:t>wy</w:t>
      </w:r>
      <w:r>
        <w:rPr>
          <w:lang w:val="pl-PL"/>
        </w:rPr>
        <w:t>szukiwanie powinno być szybkie (nie dłuższe niż 2 sekundy) i przyjmować wiele różnych sposobów wprowadzania słów kluczowych.</w:t>
      </w:r>
    </w:p>
    <w:p w:rsidR="00A07AEF" w:rsidRPr="002D1504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BW</w:t>
      </w:r>
    </w:p>
    <w:p w:rsidR="00A07AEF" w:rsidRPr="002D1504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147B75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Pr="002D1504" w:rsidRDefault="00A07AEF" w:rsidP="001C2053">
      <w:pPr>
        <w:pStyle w:val="Tretekstu"/>
        <w:rPr>
          <w:lang w:val="pl-PL"/>
        </w:rPr>
      </w:pPr>
      <w:r>
        <w:rPr>
          <w:lang w:val="pl-PL"/>
        </w:rPr>
        <w:br w:type="page"/>
      </w:r>
      <w:r w:rsidRPr="0024035C">
        <w:rPr>
          <w:b/>
          <w:lang w:val="pl-PL"/>
        </w:rPr>
        <w:t>ID:</w:t>
      </w:r>
      <w:r>
        <w:rPr>
          <w:lang w:val="pl-PL"/>
        </w:rPr>
        <w:t xml:space="preserve"> 9</w:t>
      </w:r>
    </w:p>
    <w:p w:rsidR="00A07AEF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b/>
          <w:lang w:val="pl-PL"/>
        </w:rPr>
        <w:t xml:space="preserve">  </w:t>
      </w:r>
      <w:r>
        <w:rPr>
          <w:lang w:val="pl-PL"/>
        </w:rPr>
        <w:t xml:space="preserve">rezerwacja woluminu. </w:t>
      </w:r>
    </w:p>
    <w:p w:rsidR="00A07AEF" w:rsidRPr="002D1504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3 - Zdalne zamawianie woluminów i przedłużanie terminu oddania.</w:t>
      </w:r>
    </w:p>
    <w:p w:rsidR="00A07AEF" w:rsidRPr="002D1504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Czytelnik.</w:t>
      </w:r>
    </w:p>
    <w:p w:rsidR="00A07AEF" w:rsidRPr="002D1504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zarezerwować książkę.</w:t>
      </w:r>
    </w:p>
    <w:p w:rsidR="00A07AEF" w:rsidRPr="006707A1" w:rsidRDefault="00A07AEF" w:rsidP="001C2053">
      <w:pPr>
        <w:pStyle w:val="Tretekstu"/>
        <w:rPr>
          <w:b/>
          <w:lang w:val="pl-PL"/>
        </w:rPr>
      </w:pPr>
      <w:r w:rsidRPr="006707A1">
        <w:rPr>
          <w:b/>
          <w:lang w:val="pl-PL"/>
        </w:rPr>
        <w:t>Przebieg działań:</w:t>
      </w:r>
    </w:p>
    <w:p w:rsidR="00A07AEF" w:rsidRDefault="00A07AEF" w:rsidP="00447669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>1. użytkownik wyszukuje książkę.</w:t>
      </w:r>
    </w:p>
    <w:p w:rsidR="00A07AEF" w:rsidRDefault="00A07AEF" w:rsidP="00447669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>2. użytkownik wybiera opcję "zarezerwuj".</w:t>
      </w:r>
    </w:p>
    <w:p w:rsidR="00A07AEF" w:rsidRDefault="00A07AEF" w:rsidP="00447669">
      <w:pPr>
        <w:ind w:left="720"/>
        <w:rPr>
          <w:lang w:val="pl-PL"/>
        </w:rPr>
      </w:pPr>
      <w:r>
        <w:rPr>
          <w:lang w:val="pl-PL"/>
        </w:rPr>
        <w:t>a. brak wolnych egzemplarzy.</w:t>
      </w:r>
    </w:p>
    <w:p w:rsidR="00A07AEF" w:rsidRDefault="00A07AEF" w:rsidP="00447669">
      <w:pPr>
        <w:ind w:left="720"/>
        <w:rPr>
          <w:lang w:val="pl-PL"/>
        </w:rPr>
      </w:pPr>
      <w:r>
        <w:rPr>
          <w:lang w:val="pl-PL"/>
        </w:rPr>
        <w:t>b. istnieją wolne egzemplarze.</w:t>
      </w:r>
    </w:p>
    <w:p w:rsidR="00A07AEF" w:rsidRPr="00BA6C46" w:rsidRDefault="00A07AEF" w:rsidP="001C2053">
      <w:pPr>
        <w:ind w:left="360"/>
        <w:rPr>
          <w:lang w:val="pl-PL"/>
        </w:rPr>
      </w:pPr>
    </w:p>
    <w:p w:rsidR="00A07AEF" w:rsidRPr="001C2053" w:rsidRDefault="00A07AEF" w:rsidP="001C2053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Default="00A07AEF" w:rsidP="001C2053">
      <w:pPr>
        <w:pStyle w:val="Tretekstu"/>
        <w:ind w:left="360"/>
        <w:rPr>
          <w:lang w:val="pl-PL"/>
        </w:rPr>
      </w:pPr>
      <w:r>
        <w:rPr>
          <w:lang w:val="pl-PL"/>
        </w:rPr>
        <w:t>a - system zwraca komunikat ("nie posiadamy wolnego egzemplarza tej książki").</w:t>
      </w:r>
    </w:p>
    <w:p w:rsidR="00A07AEF" w:rsidRPr="002D1504" w:rsidRDefault="00A07AEF" w:rsidP="001C2053">
      <w:pPr>
        <w:pStyle w:val="Tretekstu"/>
        <w:ind w:left="360"/>
        <w:rPr>
          <w:lang w:val="pl-PL"/>
        </w:rPr>
      </w:pPr>
      <w:r>
        <w:rPr>
          <w:lang w:val="pl-PL"/>
        </w:rPr>
        <w:t>b - system rezerwuje książkę na danego użytkownika.</w:t>
      </w:r>
    </w:p>
    <w:p w:rsidR="00A07AEF" w:rsidRPr="00D8313D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Wymagania niefunkcjonalne:</w:t>
      </w:r>
      <w:r>
        <w:rPr>
          <w:b/>
          <w:lang w:val="pl-PL"/>
        </w:rPr>
        <w:t xml:space="preserve"> </w:t>
      </w:r>
    </w:p>
    <w:p w:rsidR="00A07AEF" w:rsidRPr="002D1504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W</w:t>
      </w:r>
    </w:p>
    <w:p w:rsidR="00A07AEF" w:rsidRPr="002D1504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W</w:t>
      </w:r>
    </w:p>
    <w:p w:rsidR="00A07AEF" w:rsidRDefault="00A07AEF" w:rsidP="001C2053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Pr="002D1504" w:rsidRDefault="00A07AEF" w:rsidP="009A138C">
      <w:pPr>
        <w:pStyle w:val="Tretekstu"/>
        <w:rPr>
          <w:lang w:val="pl-PL"/>
        </w:rPr>
      </w:pPr>
      <w:r>
        <w:rPr>
          <w:lang w:val="pl-PL"/>
        </w:rPr>
        <w:br w:type="page"/>
      </w:r>
      <w:r w:rsidRPr="0024035C">
        <w:rPr>
          <w:b/>
          <w:lang w:val="pl-PL"/>
        </w:rPr>
        <w:t>ID:</w:t>
      </w:r>
      <w:r>
        <w:rPr>
          <w:lang w:val="pl-PL"/>
        </w:rPr>
        <w:t xml:space="preserve"> 10</w:t>
      </w:r>
    </w:p>
    <w:p w:rsidR="00A07AEF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b/>
          <w:lang w:val="pl-PL"/>
        </w:rPr>
        <w:t xml:space="preserve">  </w:t>
      </w:r>
      <w:r>
        <w:rPr>
          <w:lang w:val="pl-PL"/>
        </w:rPr>
        <w:t xml:space="preserve">przedłużanie terminu. </w:t>
      </w:r>
    </w:p>
    <w:p w:rsidR="00A07AEF" w:rsidRPr="002D1504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3 - Zdalne zamawianie woluminów i przedłużanie terminu oddania.</w:t>
      </w:r>
    </w:p>
    <w:p w:rsidR="00A07AEF" w:rsidRPr="002D1504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Czytelnik.</w:t>
      </w:r>
    </w:p>
    <w:p w:rsidR="00A07AEF" w:rsidRPr="002D1504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przedłużyć termin oddania egzemplarza książki.</w:t>
      </w:r>
    </w:p>
    <w:p w:rsidR="00A07AEF" w:rsidRPr="006707A1" w:rsidRDefault="00A07AEF" w:rsidP="009A138C">
      <w:pPr>
        <w:pStyle w:val="Tretekstu"/>
        <w:rPr>
          <w:b/>
          <w:lang w:val="pl-PL"/>
        </w:rPr>
      </w:pPr>
      <w:r w:rsidRPr="006707A1">
        <w:rPr>
          <w:b/>
          <w:lang w:val="pl-PL"/>
        </w:rPr>
        <w:t>Przebieg działań:</w:t>
      </w:r>
    </w:p>
    <w:p w:rsidR="00A07AEF" w:rsidRPr="00447669" w:rsidRDefault="00A07AEF" w:rsidP="00447669">
      <w:pPr>
        <w:pStyle w:val="ListNumber"/>
        <w:numPr>
          <w:ilvl w:val="0"/>
          <w:numId w:val="0"/>
        </w:numPr>
        <w:rPr>
          <w:lang w:val="pl-PL"/>
        </w:rPr>
      </w:pPr>
      <w:r w:rsidRPr="00447669">
        <w:rPr>
          <w:lang w:val="pl-PL"/>
        </w:rPr>
        <w:t>1. użytkownik wyszukuje książkę.</w:t>
      </w:r>
    </w:p>
    <w:p w:rsidR="00A07AEF" w:rsidRPr="00447669" w:rsidRDefault="00A07AEF" w:rsidP="00447669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 xml:space="preserve">2. </w:t>
      </w:r>
      <w:r w:rsidRPr="00447669">
        <w:rPr>
          <w:lang w:val="pl-PL"/>
        </w:rPr>
        <w:t>użytkownik wybiera opcję "przedłużanie terminu".</w:t>
      </w:r>
    </w:p>
    <w:p w:rsidR="00A07AEF" w:rsidRPr="00447669" w:rsidRDefault="00A07AEF" w:rsidP="00447669">
      <w:pPr>
        <w:pStyle w:val="ListNumber"/>
        <w:numPr>
          <w:ilvl w:val="0"/>
          <w:numId w:val="0"/>
        </w:numPr>
        <w:rPr>
          <w:lang w:val="pl-PL"/>
        </w:rPr>
      </w:pPr>
      <w:r>
        <w:rPr>
          <w:lang w:val="pl-PL"/>
        </w:rPr>
        <w:t xml:space="preserve">3. </w:t>
      </w:r>
      <w:r w:rsidRPr="00447669">
        <w:rPr>
          <w:lang w:val="pl-PL"/>
        </w:rPr>
        <w:t>system wprowadza zmiany.</w:t>
      </w:r>
    </w:p>
    <w:p w:rsidR="00A07AEF" w:rsidRPr="00BA6C46" w:rsidRDefault="00A07AEF" w:rsidP="009A138C">
      <w:pPr>
        <w:ind w:left="360"/>
        <w:rPr>
          <w:lang w:val="pl-PL"/>
        </w:rPr>
      </w:pPr>
    </w:p>
    <w:p w:rsidR="00A07AEF" w:rsidRDefault="00A07AEF" w:rsidP="009A138C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9A138C" w:rsidRDefault="00A07AEF" w:rsidP="009A138C">
      <w:pPr>
        <w:pStyle w:val="Tretekstu"/>
        <w:rPr>
          <w:lang w:val="pl-PL"/>
        </w:rPr>
      </w:pPr>
      <w:r w:rsidRPr="009A138C">
        <w:rPr>
          <w:lang w:val="pl-PL"/>
        </w:rPr>
        <w:t>termin zostaje przedłużony</w:t>
      </w:r>
    </w:p>
    <w:p w:rsidR="00A07AEF" w:rsidRPr="009A138C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Wymagania niefunkcjonalne:</w:t>
      </w:r>
      <w:r>
        <w:rPr>
          <w:b/>
          <w:lang w:val="pl-PL"/>
        </w:rPr>
        <w:t xml:space="preserve"> </w:t>
      </w:r>
      <w:r w:rsidRPr="009A138C">
        <w:rPr>
          <w:lang w:val="pl-PL"/>
        </w:rPr>
        <w:t>Możliwość zmian reguł dotyczących polityki zmiany terminu.</w:t>
      </w:r>
    </w:p>
    <w:p w:rsidR="00A07AEF" w:rsidRPr="002D1504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W</w:t>
      </w:r>
    </w:p>
    <w:p w:rsidR="00A07AEF" w:rsidRPr="002D1504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W</w:t>
      </w:r>
    </w:p>
    <w:p w:rsidR="00A07AEF" w:rsidRDefault="00A07AEF" w:rsidP="009A138C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W</w:t>
      </w:r>
    </w:p>
    <w:p w:rsidR="00A07AEF" w:rsidRPr="002D1504" w:rsidRDefault="00A07AEF" w:rsidP="00AB3BB4">
      <w:pPr>
        <w:pStyle w:val="Tretekstu"/>
        <w:rPr>
          <w:lang w:val="pl-PL"/>
        </w:rPr>
      </w:pPr>
      <w:r>
        <w:rPr>
          <w:lang w:val="pl-PL"/>
        </w:rPr>
        <w:br w:type="page"/>
      </w:r>
      <w:r w:rsidRPr="0024035C">
        <w:rPr>
          <w:b/>
          <w:lang w:val="pl-PL"/>
        </w:rPr>
        <w:t>ID:</w:t>
      </w:r>
      <w:r>
        <w:rPr>
          <w:lang w:val="pl-PL"/>
        </w:rPr>
        <w:t xml:space="preserve"> 11</w:t>
      </w:r>
    </w:p>
    <w:p w:rsidR="00A07AEF" w:rsidRDefault="00A07AEF" w:rsidP="00DC1B07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b/>
          <w:lang w:val="pl-PL"/>
        </w:rPr>
        <w:t xml:space="preserve">  </w:t>
      </w:r>
      <w:r>
        <w:rPr>
          <w:lang w:val="pl-PL"/>
        </w:rPr>
        <w:t xml:space="preserve">naliczanie kary pieniężnej. </w:t>
      </w:r>
    </w:p>
    <w:p w:rsidR="00A07AEF" w:rsidRPr="002D1504" w:rsidRDefault="00A07AEF" w:rsidP="00DC1B07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5 - Automatyczne rozliczanie kwestii pieniężnych.</w:t>
      </w:r>
    </w:p>
    <w:p w:rsidR="00A07AEF" w:rsidRPr="002D1504" w:rsidRDefault="00A07AEF" w:rsidP="00AB3BB4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Czytelnik.</w:t>
      </w:r>
    </w:p>
    <w:p w:rsidR="00A07AEF" w:rsidRPr="002D1504" w:rsidRDefault="00A07AEF" w:rsidP="00AB3BB4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zwleka z oddaniem książki.</w:t>
      </w:r>
    </w:p>
    <w:p w:rsidR="00A07AEF" w:rsidRPr="006707A1" w:rsidRDefault="00A07AEF" w:rsidP="00AB3BB4">
      <w:pPr>
        <w:pStyle w:val="Tretekstu"/>
        <w:rPr>
          <w:b/>
          <w:lang w:val="pl-PL"/>
        </w:rPr>
      </w:pPr>
      <w:r w:rsidRPr="006707A1">
        <w:rPr>
          <w:b/>
          <w:lang w:val="pl-PL"/>
        </w:rPr>
        <w:t>Przebieg działań:</w:t>
      </w:r>
    </w:p>
    <w:p w:rsidR="00A07AEF" w:rsidRPr="00447669" w:rsidRDefault="00A07AEF" w:rsidP="00447669">
      <w:pPr>
        <w:pStyle w:val="ListNumber"/>
        <w:numPr>
          <w:ilvl w:val="0"/>
          <w:numId w:val="0"/>
        </w:numPr>
        <w:rPr>
          <w:lang w:val="pl-PL"/>
        </w:rPr>
      </w:pPr>
      <w:r w:rsidRPr="00447669">
        <w:rPr>
          <w:lang w:val="pl-PL"/>
        </w:rPr>
        <w:t>1. system nalicza opłaty za dzień zwłoki.</w:t>
      </w:r>
    </w:p>
    <w:p w:rsidR="00A07AEF" w:rsidRPr="00BA6C46" w:rsidRDefault="00A07AEF" w:rsidP="00AB3BB4">
      <w:pPr>
        <w:ind w:left="360"/>
        <w:rPr>
          <w:lang w:val="pl-PL"/>
        </w:rPr>
      </w:pPr>
    </w:p>
    <w:p w:rsidR="00A07AEF" w:rsidRDefault="00A07AEF" w:rsidP="00AB3BB4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9A138C" w:rsidRDefault="00A07AEF" w:rsidP="00AB3BB4">
      <w:pPr>
        <w:pStyle w:val="Tretekstu"/>
        <w:rPr>
          <w:lang w:val="pl-PL"/>
        </w:rPr>
      </w:pPr>
      <w:r>
        <w:rPr>
          <w:lang w:val="pl-PL"/>
        </w:rPr>
        <w:t>Opłaty zostają naliczone.</w:t>
      </w:r>
    </w:p>
    <w:p w:rsidR="00A07AEF" w:rsidRPr="009A138C" w:rsidRDefault="00A07AEF" w:rsidP="00AB3BB4">
      <w:pPr>
        <w:pStyle w:val="Tretekstu"/>
        <w:rPr>
          <w:lang w:val="pl-PL"/>
        </w:rPr>
      </w:pPr>
      <w:r w:rsidRPr="0024035C">
        <w:rPr>
          <w:b/>
          <w:lang w:val="pl-PL"/>
        </w:rPr>
        <w:t>Wymagania niefunkcjonalne:</w:t>
      </w:r>
      <w:r>
        <w:rPr>
          <w:b/>
          <w:lang w:val="pl-PL"/>
        </w:rPr>
        <w:t xml:space="preserve"> </w:t>
      </w:r>
      <w:r>
        <w:rPr>
          <w:lang w:val="pl-PL"/>
        </w:rPr>
        <w:t>Możliwość zmiany cen.</w:t>
      </w:r>
    </w:p>
    <w:p w:rsidR="00A07AEF" w:rsidRPr="002D1504" w:rsidRDefault="00A07AEF" w:rsidP="00AB3BB4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W</w:t>
      </w:r>
    </w:p>
    <w:p w:rsidR="00A07AEF" w:rsidRPr="002D1504" w:rsidRDefault="00A07AEF" w:rsidP="00AB3BB4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AB3BB4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BW</w:t>
      </w:r>
    </w:p>
    <w:p w:rsidR="00A07AEF" w:rsidRPr="002D1504" w:rsidRDefault="00A07AEF" w:rsidP="00946E07">
      <w:pPr>
        <w:pStyle w:val="Tretekstu"/>
        <w:rPr>
          <w:lang w:val="pl-PL"/>
        </w:rPr>
      </w:pPr>
      <w:r>
        <w:rPr>
          <w:lang w:val="pl-PL"/>
        </w:rPr>
        <w:br w:type="page"/>
      </w:r>
      <w:r w:rsidRPr="0024035C">
        <w:rPr>
          <w:b/>
          <w:lang w:val="pl-PL"/>
        </w:rPr>
        <w:t>ID:</w:t>
      </w:r>
      <w:r>
        <w:rPr>
          <w:lang w:val="pl-PL"/>
        </w:rPr>
        <w:t xml:space="preserve"> 12</w:t>
      </w:r>
    </w:p>
    <w:p w:rsidR="00A07AEF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Nazwa:</w:t>
      </w:r>
      <w:r>
        <w:rPr>
          <w:b/>
          <w:lang w:val="pl-PL"/>
        </w:rPr>
        <w:t xml:space="preserve">  </w:t>
      </w:r>
      <w:r>
        <w:rPr>
          <w:lang w:val="pl-PL"/>
        </w:rPr>
        <w:t xml:space="preserve">identyfikacja woluminu. </w:t>
      </w:r>
    </w:p>
    <w:p w:rsidR="00A07AEF" w:rsidRPr="002D1504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Uzasadnienie biznesowe:</w:t>
      </w:r>
      <w:r>
        <w:rPr>
          <w:lang w:val="pl-PL"/>
        </w:rPr>
        <w:t xml:space="preserve"> 5 - Automatyczne rozliczanie kwestii pieniężnych.</w:t>
      </w:r>
    </w:p>
    <w:p w:rsidR="00A07AEF" w:rsidRPr="002D1504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Użytkownicy:</w:t>
      </w:r>
      <w:r>
        <w:rPr>
          <w:lang w:val="pl-PL"/>
        </w:rPr>
        <w:t xml:space="preserve"> Czytelnik, Bibliotekarz.</w:t>
      </w:r>
    </w:p>
    <w:p w:rsidR="00A07AEF" w:rsidRPr="002D1504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Warunki początkowe:</w:t>
      </w:r>
      <w:r>
        <w:rPr>
          <w:lang w:val="pl-PL"/>
        </w:rPr>
        <w:t xml:space="preserve"> Użytkownik chce zidentyfikować egzemplarz książki na podstawie jego numeru identyfikacyjnego.</w:t>
      </w:r>
    </w:p>
    <w:p w:rsidR="00A07AEF" w:rsidRDefault="00A07AEF" w:rsidP="00946E07">
      <w:pPr>
        <w:pStyle w:val="Tretekstu"/>
        <w:rPr>
          <w:b/>
          <w:lang w:val="pl-PL"/>
        </w:rPr>
      </w:pPr>
      <w:r w:rsidRPr="006707A1">
        <w:rPr>
          <w:b/>
          <w:lang w:val="pl-PL"/>
        </w:rPr>
        <w:t>Przebieg działań:</w:t>
      </w:r>
    </w:p>
    <w:p w:rsidR="00A07AEF" w:rsidRPr="00946E07" w:rsidRDefault="00A07AEF" w:rsidP="00946E07">
      <w:pPr>
        <w:rPr>
          <w:lang w:val="pl-PL"/>
        </w:rPr>
      </w:pPr>
      <w:r w:rsidRPr="00946E07">
        <w:rPr>
          <w:lang w:val="pl-PL"/>
        </w:rPr>
        <w:t>1. Użytkownik podaje numer.</w:t>
      </w:r>
    </w:p>
    <w:p w:rsidR="00A07AEF" w:rsidRPr="00946E07" w:rsidRDefault="00A07AEF" w:rsidP="00946E07">
      <w:pPr>
        <w:rPr>
          <w:lang w:val="pl-PL"/>
        </w:rPr>
      </w:pPr>
      <w:r>
        <w:rPr>
          <w:lang w:val="pl-PL"/>
        </w:rPr>
        <w:t xml:space="preserve">2. </w:t>
      </w:r>
      <w:r w:rsidRPr="00946E07">
        <w:rPr>
          <w:lang w:val="pl-PL"/>
        </w:rPr>
        <w:t>system wyszukuje książkę.</w:t>
      </w:r>
    </w:p>
    <w:p w:rsidR="00A07AEF" w:rsidRPr="00BA6C46" w:rsidRDefault="00A07AEF" w:rsidP="00946E07">
      <w:pPr>
        <w:ind w:left="360"/>
        <w:rPr>
          <w:lang w:val="pl-PL"/>
        </w:rPr>
      </w:pPr>
    </w:p>
    <w:p w:rsidR="00A07AEF" w:rsidRDefault="00A07AEF" w:rsidP="00946E07">
      <w:pPr>
        <w:pStyle w:val="Tretekstu"/>
        <w:rPr>
          <w:b/>
          <w:lang w:val="pl-PL"/>
        </w:rPr>
      </w:pPr>
      <w:r w:rsidRPr="0024035C">
        <w:rPr>
          <w:b/>
          <w:lang w:val="pl-PL"/>
        </w:rPr>
        <w:t>Warunki końcowe:</w:t>
      </w:r>
    </w:p>
    <w:p w:rsidR="00A07AEF" w:rsidRPr="009A138C" w:rsidRDefault="00A07AEF" w:rsidP="00946E07">
      <w:pPr>
        <w:pStyle w:val="Tretekstu"/>
        <w:rPr>
          <w:lang w:val="pl-PL"/>
        </w:rPr>
      </w:pPr>
      <w:r>
        <w:rPr>
          <w:lang w:val="pl-PL"/>
        </w:rPr>
        <w:t>Wyświetlane są informacje o książce.</w:t>
      </w:r>
    </w:p>
    <w:p w:rsidR="00A07AEF" w:rsidRPr="009A138C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Wymagania niefunkcjonalne:</w:t>
      </w:r>
      <w:r>
        <w:rPr>
          <w:b/>
          <w:lang w:val="pl-PL"/>
        </w:rPr>
        <w:t xml:space="preserve"> </w:t>
      </w:r>
      <w:r>
        <w:rPr>
          <w:lang w:val="pl-PL"/>
        </w:rPr>
        <w:t>Szybki czas wyszukiwania (do 2 sekund maks.)</w:t>
      </w:r>
    </w:p>
    <w:p w:rsidR="00A07AEF" w:rsidRPr="002D1504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Częstotliwość:</w:t>
      </w:r>
      <w:r>
        <w:rPr>
          <w:lang w:val="pl-PL"/>
        </w:rPr>
        <w:t xml:space="preserve"> BW</w:t>
      </w:r>
    </w:p>
    <w:p w:rsidR="00A07AEF" w:rsidRPr="002D1504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Istotność:</w:t>
      </w:r>
      <w:r>
        <w:rPr>
          <w:lang w:val="pl-PL"/>
        </w:rPr>
        <w:t xml:space="preserve"> BW</w:t>
      </w:r>
    </w:p>
    <w:p w:rsidR="00A07AEF" w:rsidRDefault="00A07AEF" w:rsidP="00946E07">
      <w:pPr>
        <w:pStyle w:val="Tretekstu"/>
        <w:rPr>
          <w:lang w:val="pl-PL"/>
        </w:rPr>
      </w:pPr>
      <w:r w:rsidRPr="0024035C">
        <w:rPr>
          <w:b/>
          <w:lang w:val="pl-PL"/>
        </w:rPr>
        <w:t>Prawdopodobieństwo defektów:</w:t>
      </w:r>
      <w:r>
        <w:rPr>
          <w:lang w:val="pl-PL"/>
        </w:rPr>
        <w:t xml:space="preserve"> BN</w:t>
      </w:r>
    </w:p>
    <w:p w:rsidR="00A07AEF" w:rsidRPr="002D1504" w:rsidRDefault="00A07AEF">
      <w:pPr>
        <w:pStyle w:val="Tretekstu"/>
        <w:rPr>
          <w:lang w:val="pl-PL"/>
        </w:rPr>
      </w:pPr>
      <w:r>
        <w:rPr>
          <w:lang w:val="pl-PL"/>
        </w:rPr>
        <w:br w:type="page"/>
      </w:r>
    </w:p>
    <w:p w:rsidR="00A07AEF" w:rsidRDefault="00A07AEF" w:rsidP="008F1F7D">
      <w:pPr>
        <w:pStyle w:val="Heading2"/>
        <w:numPr>
          <w:ilvl w:val="1"/>
          <w:numId w:val="16"/>
        </w:numPr>
        <w:rPr>
          <w:lang w:val="pl-PL"/>
        </w:rPr>
      </w:pPr>
      <w:bookmarkStart w:id="13" w:name="_Toc413831247"/>
      <w:bookmarkEnd w:id="13"/>
      <w:r>
        <w:rPr>
          <w:lang w:val="pl-PL"/>
        </w:rPr>
        <w:t>Wymagania niefunkcjonalne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pStyle w:val="ListParagraph"/>
        <w:ind w:left="0"/>
        <w:rPr>
          <w:lang w:val="pl-PL"/>
        </w:rPr>
      </w:pPr>
      <w:r>
        <w:rPr>
          <w:lang w:val="pl-PL"/>
        </w:rPr>
        <w:t xml:space="preserve">Wydajność: </w:t>
      </w:r>
    </w:p>
    <w:p w:rsidR="00A07AEF" w:rsidRPr="002D1504" w:rsidRDefault="00A07AEF" w:rsidP="008F1F7D">
      <w:pPr>
        <w:numPr>
          <w:ilvl w:val="0"/>
          <w:numId w:val="37"/>
        </w:numPr>
        <w:rPr>
          <w:lang w:val="pl-PL"/>
        </w:rPr>
      </w:pPr>
      <w:r>
        <w:rPr>
          <w:color w:val="000000"/>
          <w:szCs w:val="27"/>
          <w:shd w:val="clear" w:color="auto" w:fill="FFFFFF"/>
          <w:lang w:val="pl-PL"/>
        </w:rPr>
        <w:t>Aby system mógł sprawnie upora</w:t>
      </w:r>
      <w:bookmarkStart w:id="14" w:name="_GoBack1"/>
      <w:bookmarkEnd w:id="14"/>
      <w:r>
        <w:rPr>
          <w:color w:val="000000"/>
          <w:szCs w:val="27"/>
          <w:shd w:val="clear" w:color="auto" w:fill="FFFFFF"/>
          <w:lang w:val="pl-PL"/>
        </w:rPr>
        <w:t>ć się przewidywanym obciążeniem, podział stron do sprawdzania pomiędzy programy działające na różnych komputerach w systemie musi być efektywny. Dana strona powinna być sprawdzana z tego węzła systemu (komputera), który ma najszybsze połączenie z jej serwerem WWW</w:t>
      </w:r>
    </w:p>
    <w:p w:rsidR="00A07AEF" w:rsidRDefault="00A07AEF">
      <w:pPr>
        <w:rPr>
          <w:lang w:val="pl-PL"/>
        </w:rPr>
      </w:pPr>
    </w:p>
    <w:p w:rsidR="00A07AEF" w:rsidRDefault="00A07AEF" w:rsidP="008F1F7D">
      <w:pPr>
        <w:pStyle w:val="ListParagraph"/>
        <w:ind w:left="0"/>
        <w:rPr>
          <w:lang w:val="pl-PL"/>
        </w:rPr>
      </w:pPr>
      <w:r>
        <w:rPr>
          <w:lang w:val="pl-PL"/>
        </w:rPr>
        <w:t>Bezpieczeństwo i zabezpieczenia:</w:t>
      </w:r>
    </w:p>
    <w:p w:rsidR="00A07AEF" w:rsidRDefault="00A07AEF" w:rsidP="008F1F7D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Dane każdego zarejestrowanego użytkownika systemu będą ściśle tajne i dostęp będą mieli jedynie administratorzy i właściciel konta.</w:t>
      </w:r>
    </w:p>
    <w:p w:rsidR="00A07AEF" w:rsidRDefault="00A07AEF" w:rsidP="008F1F7D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Zabezpieczenie danych przed włamaniem na poziomie 95% dzięki wysokiej klasy zabezpieczeniom sprzętowym i systemowym oraz dzięki licznym aktualizacjom.</w:t>
      </w:r>
    </w:p>
    <w:p w:rsidR="00A07AEF" w:rsidRPr="002D1504" w:rsidRDefault="00A07AEF" w:rsidP="008F1F7D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Dane nie będą nigdzie udostępniane ani przekazywane , będą zapisane jedynie na głównym serwerze firmy do którego będzie ściśle tajny dostęp.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15" w:name="_Toc413831248"/>
      <w:bookmarkEnd w:id="15"/>
      <w:r>
        <w:rPr>
          <w:lang w:val="pl-PL"/>
        </w:rPr>
        <w:t>Zarządzanie projektem</w:t>
      </w:r>
    </w:p>
    <w:p w:rsidR="00A07AEF" w:rsidRDefault="00A07AEF">
      <w:pPr>
        <w:pStyle w:val="Heading2"/>
        <w:numPr>
          <w:ilvl w:val="1"/>
          <w:numId w:val="16"/>
        </w:numPr>
        <w:ind w:left="709" w:hanging="709"/>
        <w:rPr>
          <w:lang w:val="pl-PL"/>
        </w:rPr>
      </w:pPr>
      <w:bookmarkStart w:id="16" w:name="_Toc413831249"/>
      <w:bookmarkEnd w:id="16"/>
      <w:r>
        <w:rPr>
          <w:lang w:val="pl-PL"/>
        </w:rPr>
        <w:t>Zasoby ludzkie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W celu uzyskania optymalnego efektu pracy rozwoju projektu zatrudniono jednego wykwalifikowanego programistę zajmującego się utworzeniem systemu, zespół czterech osób zajmujących się dokumentacją oraz jednego administratora który będzie dbał o poprawne działanie systemu.</w:t>
      </w:r>
    </w:p>
    <w:p w:rsidR="00A07AEF" w:rsidRDefault="00A07AEF">
      <w:pPr>
        <w:rPr>
          <w:lang w:val="pl-PL"/>
        </w:rPr>
      </w:pPr>
    </w:p>
    <w:p w:rsidR="00A07AEF" w:rsidRDefault="00A07AEF">
      <w:pPr>
        <w:rPr>
          <w:lang w:val="pl-PL"/>
        </w:rPr>
      </w:pPr>
      <w:r>
        <w:rPr>
          <w:lang w:val="pl-PL"/>
        </w:rPr>
        <w:t>Wszystkie osoby mają na celu dążenie do spełnienia założeń które zostały podjęte na początku projektu.</w:t>
      </w:r>
    </w:p>
    <w:p w:rsidR="00A07AEF" w:rsidRPr="002D1504" w:rsidRDefault="00A07AEF">
      <w:pPr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17" w:name="_Toc413831250"/>
      <w:bookmarkEnd w:id="17"/>
      <w:r>
        <w:rPr>
          <w:lang w:val="pl-PL"/>
        </w:rPr>
        <w:t>Etapy/kamienie milowe projektu</w:t>
      </w:r>
    </w:p>
    <w:p w:rsidR="00A07AEF" w:rsidRDefault="00A07AEF">
      <w:pPr>
        <w:spacing w:after="240"/>
        <w:ind w:firstLine="851"/>
        <w:rPr>
          <w:lang w:val="pl-PL"/>
        </w:rPr>
      </w:pPr>
    </w:p>
    <w:p w:rsidR="00A07AEF" w:rsidRPr="00147B75" w:rsidRDefault="00A07AEF" w:rsidP="00272443">
      <w:pPr>
        <w:rPr>
          <w:b/>
          <w:lang w:val="pl-PL"/>
        </w:rPr>
      </w:pPr>
      <w:r w:rsidRPr="00147B75">
        <w:rPr>
          <w:b/>
          <w:lang w:val="pl-PL"/>
        </w:rPr>
        <w:t>Tworzenie koncepcji (tzw. Faza idei – zwykle obejmuje okres przed o</w:t>
      </w:r>
      <w:r w:rsidRPr="00272443">
        <w:rPr>
          <w:b/>
        </w:rPr>
        <w:t>ﬁ</w:t>
      </w:r>
      <w:r w:rsidRPr="00147B75">
        <w:rPr>
          <w:b/>
          <w:lang w:val="pl-PL"/>
        </w:rPr>
        <w:t>cjalnym uznaniem istnienia projektu)</w:t>
      </w:r>
    </w:p>
    <w:p w:rsidR="00A07AEF" w:rsidRPr="00147B75" w:rsidRDefault="00A07AEF" w:rsidP="00272443">
      <w:pPr>
        <w:rPr>
          <w:b/>
          <w:lang w:val="pl-PL"/>
        </w:rPr>
      </w:pP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określenie podstawowej idei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analiza sprzeczności interesów, problemów i możliwości,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przygotowanie koncepcji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określenie problemu, który należy rozwiązać lub możliwości,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którą należy wykorzystać.</w:t>
      </w:r>
    </w:p>
    <w:p w:rsidR="00A07AEF" w:rsidRDefault="00A07AEF">
      <w:pPr>
        <w:rPr>
          <w:lang w:val="pl-PL"/>
        </w:rPr>
      </w:pPr>
    </w:p>
    <w:p w:rsidR="00A07AEF" w:rsidRPr="00147B75" w:rsidRDefault="00A07AEF" w:rsidP="00272443">
      <w:pPr>
        <w:rPr>
          <w:b/>
          <w:lang w:val="pl-PL"/>
        </w:rPr>
      </w:pPr>
      <w:r w:rsidRPr="00147B75">
        <w:rPr>
          <w:b/>
          <w:lang w:val="pl-PL"/>
        </w:rPr>
        <w:t>De</w:t>
      </w:r>
      <w:r w:rsidRPr="00272443">
        <w:rPr>
          <w:b/>
        </w:rPr>
        <w:t>ﬁ</w:t>
      </w:r>
      <w:r w:rsidRPr="00147B75">
        <w:rPr>
          <w:b/>
          <w:lang w:val="pl-PL"/>
        </w:rPr>
        <w:t>niowanie projektu</w:t>
      </w:r>
    </w:p>
    <w:p w:rsidR="00A07AEF" w:rsidRPr="00147B75" w:rsidRDefault="00A07AEF" w:rsidP="00272443">
      <w:pPr>
        <w:rPr>
          <w:b/>
          <w:lang w:val="pl-PL"/>
        </w:rPr>
      </w:pP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opracowanie wstępnej struktury zarządzania projektem: wybór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kierownika projektu oraz członków zespołu realizującego projekt,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ocena wykonalności koncepcji w formie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wstępne oszacowanie kosztów,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opracowanie wstępnego harmonogramu,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określenie parametrów jakości/wyników,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przygotowanie misji projektu oraz wstępnego opisu projektu w oparciu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o kroki zaprezentowane powyżej.</w:t>
      </w:r>
    </w:p>
    <w:p w:rsidR="00A07AEF" w:rsidRDefault="00A07AEF">
      <w:pPr>
        <w:spacing w:after="240"/>
        <w:rPr>
          <w:lang w:val="pl-PL"/>
        </w:rPr>
      </w:pPr>
    </w:p>
    <w:p w:rsidR="00A07AEF" w:rsidRPr="00147B75" w:rsidRDefault="00A07AEF" w:rsidP="00272443">
      <w:pPr>
        <w:rPr>
          <w:b/>
          <w:lang w:val="pl-PL"/>
        </w:rPr>
      </w:pPr>
      <w:r w:rsidRPr="00147B75">
        <w:rPr>
          <w:b/>
          <w:lang w:val="pl-PL"/>
        </w:rPr>
        <w:t>Sporządzenie planu projektu</w:t>
      </w:r>
    </w:p>
    <w:p w:rsidR="00A07AEF" w:rsidRPr="00147B75" w:rsidRDefault="00A07AEF" w:rsidP="00272443">
      <w:pPr>
        <w:rPr>
          <w:b/>
          <w:lang w:val="pl-PL"/>
        </w:rPr>
      </w:pP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przygotowanie szczegółowego planu pracy poprzez określenie zadań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i czynności koniecznych do realizacji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zatwierdzenie struktury zarządzania projektem,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podział obowiązków na zadania i czynności, które należy wykonać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szczegółowe określenie parametrów czasowych, kosztowych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i jakościowych oraz środków wymaganych do realizacji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określenie cech kontrolnych (control features)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określenie ograniczeń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sporządzenie dokumentacji oceny ryzyka oraz planu zarządzania.</w:t>
      </w:r>
    </w:p>
    <w:p w:rsidR="00A07AEF" w:rsidRDefault="00A07AEF">
      <w:pPr>
        <w:spacing w:after="240"/>
        <w:rPr>
          <w:lang w:val="pl-PL"/>
        </w:rPr>
      </w:pPr>
    </w:p>
    <w:p w:rsidR="00A07AEF" w:rsidRPr="00147B75" w:rsidRDefault="00A07AEF" w:rsidP="00272443">
      <w:pPr>
        <w:rPr>
          <w:b/>
          <w:lang w:val="pl-PL"/>
        </w:rPr>
      </w:pPr>
      <w:r w:rsidRPr="00147B75">
        <w:rPr>
          <w:b/>
          <w:lang w:val="pl-PL"/>
        </w:rPr>
        <w:t>Realizacja projektu</w:t>
      </w:r>
    </w:p>
    <w:p w:rsidR="00A07AEF" w:rsidRPr="00147B75" w:rsidRDefault="00A07AEF" w:rsidP="00272443">
      <w:pPr>
        <w:rPr>
          <w:b/>
          <w:lang w:val="pl-PL"/>
        </w:rPr>
      </w:pP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realizacja projektu zgodnie z założonym planem,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monitorowanie postępów w odniesieniu do planu,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wprowadzanie niezbędnych poprawek w celu „utrzymania” projektu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w założonych ramach czasowych, budżetowych i jakościowych.</w:t>
      </w:r>
    </w:p>
    <w:p w:rsidR="00A07AEF" w:rsidRDefault="00A07AEF">
      <w:pPr>
        <w:spacing w:after="240"/>
        <w:rPr>
          <w:lang w:val="pl-PL"/>
        </w:rPr>
      </w:pPr>
    </w:p>
    <w:p w:rsidR="00A07AEF" w:rsidRPr="00147B75" w:rsidRDefault="00A07AEF" w:rsidP="00272443">
      <w:pPr>
        <w:rPr>
          <w:b/>
          <w:lang w:val="pl-PL"/>
        </w:rPr>
      </w:pPr>
      <w:r w:rsidRPr="00147B75">
        <w:rPr>
          <w:b/>
          <w:lang w:val="pl-PL"/>
        </w:rPr>
        <w:t>Zakończenie projektu</w:t>
      </w:r>
    </w:p>
    <w:p w:rsidR="00A07AEF" w:rsidRPr="00147B75" w:rsidRDefault="00A07AEF" w:rsidP="00272443">
      <w:pPr>
        <w:rPr>
          <w:b/>
          <w:lang w:val="pl-PL"/>
        </w:rPr>
      </w:pP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oﬁcjalne zakończenie projektu,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 xml:space="preserve">• dokonanie oceny, sporządzenie raportu na temat czasu realizacji 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projektu, jego kosztów, jakości/wyników oraz wykorzystania środków,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ocena procesu zarządzania projektem,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ocena członków zespołu ds. realizacji projektu, rozwiązanie zespołu,</w:t>
      </w:r>
    </w:p>
    <w:p w:rsidR="00A07AEF" w:rsidRPr="002D1504" w:rsidRDefault="00A07AEF">
      <w:pPr>
        <w:spacing w:after="240"/>
        <w:rPr>
          <w:lang w:val="pl-PL"/>
        </w:rPr>
      </w:pPr>
      <w:r>
        <w:rPr>
          <w:lang w:val="pl-PL"/>
        </w:rPr>
        <w:t>• porównanie rzeczywistych wyników z założeniami planu projektu</w:t>
      </w:r>
    </w:p>
    <w:p w:rsidR="00A07AEF" w:rsidRDefault="00A07AEF">
      <w:pPr>
        <w:spacing w:after="240"/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18" w:name="_Toc413831251"/>
      <w:bookmarkEnd w:id="18"/>
      <w:r>
        <w:rPr>
          <w:lang w:val="pl-PL"/>
        </w:rPr>
        <w:t>Harmonogram prac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Harmonogram prac został zawarty w niżej wymienionym schemacie</w:t>
      </w:r>
    </w:p>
    <w:p w:rsidR="00A07AEF" w:rsidRDefault="00A07AEF">
      <w:r w:rsidRPr="00F73D9D">
        <w:rPr>
          <w:noProof/>
          <w:lang w:val="pl-PL" w:eastAsia="pl-PL"/>
        </w:rPr>
        <w:pict>
          <v:shape id="Diagram1" o:spid="_x0000_i1026" type="#_x0000_t75" style="width:434.25pt;height:292.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">
            <v:imagedata r:id="rId8" o:title="" croptop="-1625f" cropbottom="-1591f"/>
            <o:lock v:ext="edit" aspectratio="f"/>
          </v:shape>
        </w:pict>
      </w: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W fazie 1 projektu zaproponowano opracowanie modelu funkcjonalnego w oparciu o zakres usług świadczonych przez internetową bibliotekę.</w:t>
      </w:r>
    </w:p>
    <w:p w:rsidR="00A07AEF" w:rsidRPr="00147B75" w:rsidRDefault="00A07AEF" w:rsidP="00F02C5C">
      <w:pPr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W fazie 2 projektu zaplanowano opracowanie kilku docelowych architektur systemu informatycznego – po jednym</w:t>
      </w: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dla: baz danych, systemów aplikacji, elementów technologii oraz infrastruktury organizacyjno-kierowniczej</w:t>
      </w: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potrzebnej do zarządzania strategicznego w dziedzinie technologii informatycznej.</w:t>
      </w:r>
    </w:p>
    <w:p w:rsidR="00A07AEF" w:rsidRPr="00147B75" w:rsidRDefault="00A07AEF" w:rsidP="00F02C5C">
      <w:pPr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Faza 3 projektu obejmowała ocenę dotychczasowych postępów zespołu tworzącego na drodze do osiągnięcia docelowej architektury dla danych, aplikacji, technologii i zarządzania technologią informatyczną.</w:t>
      </w:r>
    </w:p>
    <w:p w:rsidR="00A07AEF" w:rsidRPr="00147B75" w:rsidRDefault="00A07AEF" w:rsidP="00F02C5C">
      <w:pPr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Faza 4 projektu przewidywała analizę projektu w celu zapewnienia jak najlepszego dostępu do zasobów zarówno ze strony użytkownika jak i administratora</w:t>
      </w:r>
    </w:p>
    <w:p w:rsidR="00A07AEF" w:rsidRDefault="00A07AEF">
      <w:pPr>
        <w:ind w:firstLine="851"/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W 5 fazie projektu miały powstać dwa plany wdrożenia – plan strategiczny, zakładający realizację projektów komputeryzacji oraz plan operacyjny, który miał na celu ustalenie czy system uzyska w najbliższym czasie jakiekolwiek aktualizacje.</w:t>
      </w:r>
    </w:p>
    <w:p w:rsidR="00A07AEF" w:rsidRPr="00147B75" w:rsidRDefault="00A07AEF" w:rsidP="00F02C5C">
      <w:pPr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Ostatnia 6 faza projektu to oddanie do użytku zewnętrznego systemu, uruchomienie go, jak i całego systemu zarządzania, administrowania oraz wdrożenie książek do bazy danych.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19" w:name="_Toc413831252"/>
      <w:bookmarkEnd w:id="19"/>
      <w:r>
        <w:rPr>
          <w:lang w:val="pl-PL"/>
        </w:rPr>
        <w:t>Zarządzanie ryzykiem</w:t>
      </w:r>
    </w:p>
    <w:p w:rsidR="00A07AEF" w:rsidRDefault="00A07AEF">
      <w:pPr>
        <w:pStyle w:val="Heading2"/>
        <w:numPr>
          <w:ilvl w:val="1"/>
          <w:numId w:val="16"/>
        </w:numPr>
      </w:pPr>
      <w:bookmarkStart w:id="20" w:name="_Toc413831253"/>
      <w:bookmarkEnd w:id="20"/>
      <w:r>
        <w:rPr>
          <w:lang w:val="pl-PL"/>
        </w:rPr>
        <w:t>Lista czynników ryzyka</w:t>
      </w:r>
    </w:p>
    <w:p w:rsidR="00A07AEF" w:rsidRDefault="00A07AEF">
      <w:pPr>
        <w:rPr>
          <w:lang w:val="pl-PL"/>
        </w:rPr>
      </w:pPr>
    </w:p>
    <w:p w:rsidR="00A07AEF" w:rsidRDefault="00A07AEF" w:rsidP="00F02C5C">
      <w:pPr>
        <w:numPr>
          <w:ilvl w:val="0"/>
          <w:numId w:val="38"/>
        </w:numPr>
      </w:pPr>
      <w:r>
        <w:rPr>
          <w:lang w:val="pl-PL"/>
        </w:rPr>
        <w:t>Ograniczony czas realizacji projektu</w:t>
      </w:r>
    </w:p>
    <w:p w:rsidR="00A07AEF" w:rsidRPr="00F02C5C" w:rsidRDefault="00A07AEF" w:rsidP="00F02C5C">
      <w:pPr>
        <w:numPr>
          <w:ilvl w:val="0"/>
          <w:numId w:val="38"/>
        </w:numPr>
        <w:rPr>
          <w:lang w:val="pl-PL"/>
        </w:rPr>
      </w:pPr>
      <w:r>
        <w:rPr>
          <w:lang w:val="pl-PL"/>
        </w:rPr>
        <w:t>Brak doświadczenia w realizacji projektów</w:t>
      </w:r>
    </w:p>
    <w:p w:rsidR="00A07AEF" w:rsidRPr="00F02C5C" w:rsidRDefault="00A07AEF" w:rsidP="00F02C5C">
      <w:pPr>
        <w:numPr>
          <w:ilvl w:val="0"/>
          <w:numId w:val="38"/>
        </w:numPr>
        <w:rPr>
          <w:lang w:val="pl-PL"/>
        </w:rPr>
      </w:pPr>
      <w:r>
        <w:rPr>
          <w:lang w:val="pl-PL"/>
        </w:rPr>
        <w:t>Ograniczone zasoby ludzkie i finansowe</w:t>
      </w:r>
    </w:p>
    <w:p w:rsidR="00A07AEF" w:rsidRDefault="00A07AEF" w:rsidP="00F02C5C">
      <w:pPr>
        <w:numPr>
          <w:ilvl w:val="0"/>
          <w:numId w:val="38"/>
        </w:numPr>
      </w:pPr>
      <w:r>
        <w:rPr>
          <w:lang w:val="pl-PL"/>
        </w:rPr>
        <w:t>Dynamicznie rozwijający się rynek</w:t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21" w:name="_Toc413831254"/>
      <w:bookmarkEnd w:id="21"/>
      <w:r>
        <w:rPr>
          <w:lang w:val="pl-PL"/>
        </w:rPr>
        <w:t>Ocena ryzyka</w:t>
      </w:r>
    </w:p>
    <w:p w:rsidR="00A07AEF" w:rsidRDefault="00A07AEF">
      <w:pPr>
        <w:rPr>
          <w:lang w:val="pl-PL"/>
        </w:rPr>
      </w:pPr>
    </w:p>
    <w:p w:rsidR="00A07AEF" w:rsidRDefault="00A07AEF">
      <w:pPr>
        <w:rPr>
          <w:lang w:val="pl-PL"/>
        </w:rPr>
      </w:pPr>
    </w:p>
    <w:tbl>
      <w:tblPr>
        <w:tblW w:w="8780" w:type="dxa"/>
        <w:tblInd w:w="38" w:type="dxa"/>
        <w:tblLook w:val="00A0"/>
      </w:tblPr>
      <w:tblGrid>
        <w:gridCol w:w="2921"/>
        <w:gridCol w:w="2932"/>
        <w:gridCol w:w="2927"/>
      </w:tblGrid>
      <w:tr w:rsidR="00A07AEF">
        <w:tc>
          <w:tcPr>
            <w:tcW w:w="2921" w:type="dxa"/>
            <w:tcMar>
              <w:left w:w="108" w:type="dxa"/>
            </w:tcMar>
          </w:tcPr>
          <w:p w:rsidR="00A07AEF" w:rsidRDefault="00A07AEF">
            <w:pPr>
              <w:jc w:val="center"/>
            </w:pPr>
            <w:r>
              <w:rPr>
                <w:b/>
                <w:i/>
                <w:lang w:val="pl-PL"/>
              </w:rPr>
              <w:t>Czynnik ryzyka</w:t>
            </w:r>
          </w:p>
        </w:tc>
        <w:tc>
          <w:tcPr>
            <w:tcW w:w="2932" w:type="dxa"/>
            <w:tcMar>
              <w:left w:w="108" w:type="dxa"/>
            </w:tcMar>
          </w:tcPr>
          <w:p w:rsidR="00A07AEF" w:rsidRDefault="00A07AEF">
            <w:pPr>
              <w:jc w:val="center"/>
            </w:pPr>
            <w:r>
              <w:rPr>
                <w:b/>
                <w:i/>
                <w:lang w:val="pl-PL"/>
              </w:rPr>
              <w:t>Prawdopodobieństwo ryzyka</w:t>
            </w:r>
          </w:p>
        </w:tc>
        <w:tc>
          <w:tcPr>
            <w:tcW w:w="2927" w:type="dxa"/>
            <w:tcMar>
              <w:left w:w="108" w:type="dxa"/>
            </w:tcMar>
          </w:tcPr>
          <w:p w:rsidR="00A07AEF" w:rsidRDefault="00A07AEF">
            <w:pPr>
              <w:jc w:val="center"/>
            </w:pPr>
            <w:r>
              <w:rPr>
                <w:b/>
                <w:i/>
                <w:lang w:val="pl-PL"/>
              </w:rPr>
              <w:t>Wpływ</w:t>
            </w:r>
          </w:p>
        </w:tc>
      </w:tr>
      <w:tr w:rsidR="00A07AEF">
        <w:tc>
          <w:tcPr>
            <w:tcW w:w="2921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Ograniczony czas realizacji projektu</w:t>
            </w:r>
          </w:p>
          <w:p w:rsidR="00A07AEF" w:rsidRDefault="00A07AEF">
            <w:pPr>
              <w:rPr>
                <w:lang w:val="pl-PL"/>
              </w:rPr>
            </w:pPr>
          </w:p>
        </w:tc>
        <w:tc>
          <w:tcPr>
            <w:tcW w:w="2932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Małe prawdopodobieństwo</w:t>
            </w:r>
          </w:p>
        </w:tc>
        <w:tc>
          <w:tcPr>
            <w:tcW w:w="2927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Niedokończenie projektu na czas</w:t>
            </w:r>
          </w:p>
        </w:tc>
      </w:tr>
      <w:tr w:rsidR="00A07AEF">
        <w:tc>
          <w:tcPr>
            <w:tcW w:w="2921" w:type="dxa"/>
            <w:tcMar>
              <w:left w:w="108" w:type="dxa"/>
            </w:tcMar>
          </w:tcPr>
          <w:p w:rsidR="00A07AEF" w:rsidRPr="002D1504" w:rsidRDefault="00A07AEF">
            <w:pPr>
              <w:rPr>
                <w:lang w:val="pl-PL"/>
              </w:rPr>
            </w:pPr>
            <w:r>
              <w:rPr>
                <w:lang w:val="pl-PL"/>
              </w:rPr>
              <w:t>Brak doświadczenia w realizacji projektów</w:t>
            </w:r>
          </w:p>
        </w:tc>
        <w:tc>
          <w:tcPr>
            <w:tcW w:w="2932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Małe prawdopodobieństwo</w:t>
            </w:r>
          </w:p>
        </w:tc>
        <w:tc>
          <w:tcPr>
            <w:tcW w:w="2927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Problem z ukończeniem projektu</w:t>
            </w:r>
          </w:p>
        </w:tc>
      </w:tr>
      <w:tr w:rsidR="00A07AEF" w:rsidRPr="00867E09">
        <w:tc>
          <w:tcPr>
            <w:tcW w:w="2921" w:type="dxa"/>
            <w:tcMar>
              <w:left w:w="108" w:type="dxa"/>
            </w:tcMar>
          </w:tcPr>
          <w:p w:rsidR="00A07AEF" w:rsidRPr="002D1504" w:rsidRDefault="00A07AEF">
            <w:pPr>
              <w:rPr>
                <w:lang w:val="pl-PL"/>
              </w:rPr>
            </w:pPr>
            <w:r>
              <w:rPr>
                <w:lang w:val="pl-PL"/>
              </w:rPr>
              <w:t>Ograniczone zasoby ludzkie i finansowe</w:t>
            </w:r>
          </w:p>
        </w:tc>
        <w:tc>
          <w:tcPr>
            <w:tcW w:w="2932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 xml:space="preserve">Średnie prawdopodobieństwo </w:t>
            </w:r>
          </w:p>
        </w:tc>
        <w:tc>
          <w:tcPr>
            <w:tcW w:w="2927" w:type="dxa"/>
            <w:tcMar>
              <w:left w:w="108" w:type="dxa"/>
            </w:tcMar>
          </w:tcPr>
          <w:p w:rsidR="00A07AEF" w:rsidRPr="002D1504" w:rsidRDefault="00A07AEF">
            <w:pPr>
              <w:rPr>
                <w:lang w:val="pl-PL"/>
              </w:rPr>
            </w:pPr>
            <w:r>
              <w:rPr>
                <w:lang w:val="pl-PL"/>
              </w:rPr>
              <w:t>Problem z wywiązaniem się czasu realizacji projektu</w:t>
            </w:r>
          </w:p>
        </w:tc>
      </w:tr>
      <w:tr w:rsidR="00A07AEF" w:rsidRPr="00867E09">
        <w:tc>
          <w:tcPr>
            <w:tcW w:w="2921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Dynamicznie rozwijający się rynek</w:t>
            </w:r>
          </w:p>
        </w:tc>
        <w:tc>
          <w:tcPr>
            <w:tcW w:w="2932" w:type="dxa"/>
            <w:tcMar>
              <w:left w:w="108" w:type="dxa"/>
            </w:tcMar>
          </w:tcPr>
          <w:p w:rsidR="00A07AEF" w:rsidRDefault="00A07AEF">
            <w:r>
              <w:rPr>
                <w:lang w:val="pl-PL"/>
              </w:rPr>
              <w:t>Średnie prawdopodobieństwo</w:t>
            </w:r>
          </w:p>
        </w:tc>
        <w:tc>
          <w:tcPr>
            <w:tcW w:w="2927" w:type="dxa"/>
            <w:tcMar>
              <w:left w:w="108" w:type="dxa"/>
            </w:tcMar>
          </w:tcPr>
          <w:p w:rsidR="00A07AEF" w:rsidRPr="002D1504" w:rsidRDefault="00A07AEF">
            <w:pPr>
              <w:rPr>
                <w:lang w:val="pl-PL"/>
              </w:rPr>
            </w:pPr>
            <w:r>
              <w:rPr>
                <w:lang w:val="pl-PL"/>
              </w:rPr>
              <w:t>Problem z nadążaniem nad rozwijającym się rynkiem</w:t>
            </w:r>
          </w:p>
        </w:tc>
      </w:tr>
      <w:tr w:rsidR="00A07AEF" w:rsidRPr="00867E09">
        <w:trPr>
          <w:trHeight w:val="330"/>
        </w:trPr>
        <w:tc>
          <w:tcPr>
            <w:tcW w:w="2921" w:type="dxa"/>
            <w:tcMar>
              <w:left w:w="65" w:type="dxa"/>
              <w:right w:w="70" w:type="dxa"/>
            </w:tcMar>
          </w:tcPr>
          <w:p w:rsidR="00A07AEF" w:rsidRDefault="00A07AEF">
            <w:pPr>
              <w:rPr>
                <w:lang w:val="pl-PL"/>
              </w:rPr>
            </w:pPr>
          </w:p>
        </w:tc>
        <w:tc>
          <w:tcPr>
            <w:tcW w:w="2932" w:type="dxa"/>
            <w:tcMar>
              <w:left w:w="65" w:type="dxa"/>
              <w:right w:w="70" w:type="dxa"/>
            </w:tcMar>
          </w:tcPr>
          <w:p w:rsidR="00A07AEF" w:rsidRDefault="00A07AEF">
            <w:pPr>
              <w:rPr>
                <w:lang w:val="pl-PL"/>
              </w:rPr>
            </w:pPr>
          </w:p>
        </w:tc>
        <w:tc>
          <w:tcPr>
            <w:tcW w:w="2927" w:type="dxa"/>
            <w:tcMar>
              <w:left w:w="65" w:type="dxa"/>
              <w:right w:w="70" w:type="dxa"/>
            </w:tcMar>
          </w:tcPr>
          <w:p w:rsidR="00A07AEF" w:rsidRDefault="00A07AEF">
            <w:pPr>
              <w:rPr>
                <w:lang w:val="pl-PL"/>
              </w:rPr>
            </w:pPr>
          </w:p>
        </w:tc>
      </w:tr>
    </w:tbl>
    <w:p w:rsidR="00A07AEF" w:rsidRDefault="00A07AEF">
      <w:pPr>
        <w:pStyle w:val="Heading2"/>
        <w:numPr>
          <w:ilvl w:val="1"/>
          <w:numId w:val="16"/>
        </w:numPr>
      </w:pPr>
      <w:bookmarkStart w:id="22" w:name="_Toc413831255"/>
      <w:bookmarkEnd w:id="22"/>
      <w:r>
        <w:rPr>
          <w:lang w:val="pl-PL"/>
        </w:rPr>
        <w:t>Plan reakcji na ryzyko</w:t>
      </w:r>
    </w:p>
    <w:p w:rsidR="00A07AEF" w:rsidRDefault="00A07AEF">
      <w:pPr>
        <w:rPr>
          <w:lang w:val="pl-PL"/>
        </w:rPr>
      </w:pPr>
    </w:p>
    <w:p w:rsidR="00A07AEF" w:rsidRDefault="00A07AEF" w:rsidP="00F02C5C">
      <w:pPr>
        <w:numPr>
          <w:ilvl w:val="0"/>
          <w:numId w:val="39"/>
        </w:numPr>
      </w:pPr>
      <w:r>
        <w:rPr>
          <w:lang w:val="pl-PL"/>
        </w:rPr>
        <w:t>Odpowiednie promowanie systemu</w:t>
      </w:r>
    </w:p>
    <w:p w:rsidR="00A07AEF" w:rsidRPr="00F02C5C" w:rsidRDefault="00A07AEF" w:rsidP="00F02C5C">
      <w:pPr>
        <w:numPr>
          <w:ilvl w:val="0"/>
          <w:numId w:val="39"/>
        </w:numPr>
        <w:rPr>
          <w:lang w:val="pl-PL"/>
        </w:rPr>
      </w:pPr>
      <w:r>
        <w:rPr>
          <w:lang w:val="pl-PL"/>
        </w:rPr>
        <w:t>Szkolenie w zakresie realizacji projektu</w:t>
      </w:r>
    </w:p>
    <w:p w:rsidR="00A07AEF" w:rsidRPr="002D1504" w:rsidRDefault="00A07AEF" w:rsidP="00F02C5C">
      <w:pPr>
        <w:numPr>
          <w:ilvl w:val="0"/>
          <w:numId w:val="39"/>
        </w:numPr>
        <w:rPr>
          <w:lang w:val="pl-PL"/>
        </w:rPr>
      </w:pPr>
      <w:r>
        <w:rPr>
          <w:lang w:val="pl-PL"/>
        </w:rPr>
        <w:t xml:space="preserve">Utworzenie rezerw finansowych związanych z realizacją projektu </w:t>
      </w:r>
    </w:p>
    <w:p w:rsidR="00A07AEF" w:rsidRPr="002D1504" w:rsidRDefault="00A07AEF" w:rsidP="00F02C5C">
      <w:pPr>
        <w:numPr>
          <w:ilvl w:val="0"/>
          <w:numId w:val="39"/>
        </w:numPr>
        <w:rPr>
          <w:lang w:val="pl-PL"/>
        </w:rPr>
      </w:pPr>
      <w:r>
        <w:rPr>
          <w:lang w:val="pl-PL"/>
        </w:rPr>
        <w:t xml:space="preserve">Rozwiązywanie problemów projektu od razu gdy zostaną one wykryte 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23" w:name="_Toc413831256"/>
      <w:bookmarkEnd w:id="23"/>
      <w:r>
        <w:rPr>
          <w:lang w:val="pl-PL"/>
        </w:rPr>
        <w:t>Zarządzanie jakością</w:t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24" w:name="_Toc413831257"/>
      <w:bookmarkEnd w:id="24"/>
      <w:r>
        <w:rPr>
          <w:lang w:val="pl-PL"/>
        </w:rPr>
        <w:t>Definicje</w:t>
      </w:r>
    </w:p>
    <w:p w:rsidR="00A07AEF" w:rsidRDefault="00A07AEF" w:rsidP="00F02C5C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Priorytety defektów/awarii</w:t>
      </w:r>
    </w:p>
    <w:p w:rsidR="00A07AEF" w:rsidRPr="00F02C5C" w:rsidRDefault="00A07AEF" w:rsidP="00F02C5C">
      <w:pPr>
        <w:rPr>
          <w:lang w:val="pl-PL"/>
        </w:rPr>
      </w:pPr>
    </w:p>
    <w:p w:rsidR="00A07AEF" w:rsidRDefault="00A07AEF" w:rsidP="00F02C5C">
      <w:pPr>
        <w:rPr>
          <w:lang w:val="pl-PL"/>
        </w:rPr>
      </w:pPr>
      <w:r w:rsidRPr="00F02C5C">
        <w:rPr>
          <w:lang w:val="pl-PL"/>
        </w:rPr>
        <w:t>A –</w:t>
      </w:r>
      <w:r>
        <w:rPr>
          <w:lang w:val="pl-PL"/>
        </w:rPr>
        <w:t xml:space="preserve"> </w:t>
      </w:r>
      <w:r w:rsidRPr="00F02C5C">
        <w:rPr>
          <w:lang w:val="pl-PL"/>
        </w:rPr>
        <w:t>najwyższa klasa błędu, który uniemożliwia dalszą pracę lub jest krytyczny ze względu na funkcjonowanie aplikacji.</w:t>
      </w:r>
    </w:p>
    <w:p w:rsidR="00A07AEF" w:rsidRPr="00F02C5C" w:rsidRDefault="00A07AEF" w:rsidP="00F02C5C">
      <w:pPr>
        <w:rPr>
          <w:lang w:val="pl-PL"/>
        </w:rPr>
      </w:pPr>
      <w:r w:rsidRPr="00F02C5C">
        <w:rPr>
          <w:lang w:val="pl-PL"/>
        </w:rPr>
        <w:t xml:space="preserve"> </w:t>
      </w:r>
    </w:p>
    <w:p w:rsidR="00A07AEF" w:rsidRPr="00F02C5C" w:rsidRDefault="00A07AEF" w:rsidP="00F02C5C">
      <w:pPr>
        <w:rPr>
          <w:lang w:val="pl-PL"/>
        </w:rPr>
      </w:pPr>
      <w:r w:rsidRPr="00F02C5C">
        <w:rPr>
          <w:lang w:val="pl-PL"/>
        </w:rPr>
        <w:t>B</w:t>
      </w:r>
      <w:r>
        <w:rPr>
          <w:lang w:val="pl-PL"/>
        </w:rPr>
        <w:t xml:space="preserve"> </w:t>
      </w:r>
      <w:r w:rsidRPr="00F02C5C">
        <w:rPr>
          <w:lang w:val="pl-PL"/>
        </w:rPr>
        <w:t xml:space="preserve">– błąd jest jednoznaczny, lecz nie powoduje blokowania dalszej pracy, ani nie jest krytyczny ze względu na dalsze funkcjonowanie. </w:t>
      </w:r>
    </w:p>
    <w:p w:rsidR="00A07AEF" w:rsidRDefault="00A07AEF" w:rsidP="00F02C5C">
      <w:pPr>
        <w:rPr>
          <w:lang w:val="pl-PL"/>
        </w:rPr>
      </w:pPr>
    </w:p>
    <w:p w:rsidR="00A07AEF" w:rsidRPr="00F02C5C" w:rsidRDefault="00A07AEF" w:rsidP="00F02C5C">
      <w:pPr>
        <w:rPr>
          <w:lang w:val="pl-PL"/>
        </w:rPr>
      </w:pPr>
      <w:r w:rsidRPr="00F02C5C">
        <w:rPr>
          <w:lang w:val="pl-PL"/>
        </w:rPr>
        <w:t>C</w:t>
      </w:r>
      <w:r>
        <w:rPr>
          <w:lang w:val="pl-PL"/>
        </w:rPr>
        <w:t xml:space="preserve"> </w:t>
      </w:r>
      <w:r w:rsidRPr="00F02C5C">
        <w:rPr>
          <w:lang w:val="pl-PL"/>
        </w:rPr>
        <w:t xml:space="preserve">– błąd, który w żaden sposób nie wpływa na dalszą pracę systemu, lecz jest niezgodny z wymaganiami. </w:t>
      </w:r>
    </w:p>
    <w:p w:rsidR="00A07AEF" w:rsidRDefault="00A07AEF" w:rsidP="00F02C5C">
      <w:pPr>
        <w:rPr>
          <w:lang w:val="pl-PL"/>
        </w:rPr>
      </w:pPr>
    </w:p>
    <w:p w:rsidR="00A07AEF" w:rsidRPr="00F02C5C" w:rsidRDefault="00A07AEF" w:rsidP="00F02C5C">
      <w:pPr>
        <w:rPr>
          <w:lang w:val="pl-PL"/>
        </w:rPr>
      </w:pPr>
      <w:r w:rsidRPr="00F02C5C">
        <w:rPr>
          <w:lang w:val="pl-PL"/>
        </w:rPr>
        <w:t xml:space="preserve">D – błąd czysto kosmetyczny, inna nazwa przycisku, błąd literowy itp. </w:t>
      </w:r>
    </w:p>
    <w:p w:rsidR="00A07AEF" w:rsidRDefault="00A07AEF">
      <w:pPr>
        <w:ind w:left="720"/>
        <w:rPr>
          <w:sz w:val="22"/>
          <w:lang w:val="pl-PL"/>
        </w:rPr>
      </w:pP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Istotność/znaczenie problemu</w:t>
      </w:r>
    </w:p>
    <w:p w:rsidR="00A07AEF" w:rsidRDefault="00A07AEF" w:rsidP="00B230F6">
      <w:pPr>
        <w:pStyle w:val="Heading2"/>
        <w:numPr>
          <w:ilvl w:val="1"/>
          <w:numId w:val="16"/>
        </w:numPr>
        <w:rPr>
          <w:lang w:val="pl-PL"/>
        </w:rPr>
      </w:pPr>
      <w:bookmarkStart w:id="25" w:name="_Toc413831258"/>
      <w:bookmarkEnd w:id="25"/>
      <w:r>
        <w:rPr>
          <w:lang w:val="pl-PL"/>
        </w:rPr>
        <w:t>Scenariusze testowe</w:t>
      </w:r>
    </w:p>
    <w:p w:rsidR="00A07AEF" w:rsidRDefault="00A07AEF">
      <w:pPr>
        <w:pStyle w:val="ListParagraph"/>
        <w:rPr>
          <w:i/>
          <w:lang w:val="pl-PL"/>
        </w:rPr>
      </w:pPr>
      <w:r>
        <w:rPr>
          <w:i/>
          <w:lang w:val="pl-PL"/>
        </w:rPr>
        <w:br w:type="page"/>
      </w:r>
    </w:p>
    <w:p w:rsidR="00A07AEF" w:rsidRPr="002D1504" w:rsidRDefault="00A07AEF">
      <w:pPr>
        <w:pStyle w:val="ListParagraph"/>
        <w:rPr>
          <w:lang w:val="pl-PL"/>
        </w:rPr>
      </w:pPr>
      <w:r w:rsidRPr="00CE229B">
        <w:rPr>
          <w:b/>
          <w:lang w:val="pl-PL"/>
        </w:rPr>
        <w:t>ID:</w:t>
      </w:r>
      <w:r>
        <w:rPr>
          <w:lang w:val="pl-PL"/>
        </w:rPr>
        <w:t xml:space="preserve"> 1</w:t>
      </w:r>
    </w:p>
    <w:p w:rsidR="00A07AEF" w:rsidRPr="002D1504" w:rsidRDefault="00A07AEF">
      <w:pPr>
        <w:pStyle w:val="ListParagraph"/>
        <w:rPr>
          <w:lang w:val="pl-PL"/>
        </w:rPr>
      </w:pPr>
      <w:r w:rsidRPr="00CE229B">
        <w:rPr>
          <w:b/>
          <w:lang w:val="pl-PL"/>
        </w:rPr>
        <w:t>nazwa scenariusza:</w:t>
      </w:r>
      <w:r>
        <w:rPr>
          <w:lang w:val="pl-PL"/>
        </w:rPr>
        <w:t xml:space="preserve"> rejestracja i logowanie.</w:t>
      </w:r>
    </w:p>
    <w:p w:rsidR="00A07AEF" w:rsidRPr="002D1504" w:rsidRDefault="00A07AEF">
      <w:pPr>
        <w:pStyle w:val="ListParagraph"/>
        <w:rPr>
          <w:lang w:val="pl-PL"/>
        </w:rPr>
      </w:pPr>
      <w:r w:rsidRPr="00CE229B">
        <w:rPr>
          <w:b/>
          <w:lang w:val="pl-PL"/>
        </w:rPr>
        <w:t>opis:</w:t>
      </w:r>
      <w:r>
        <w:rPr>
          <w:lang w:val="pl-PL"/>
        </w:rPr>
        <w:t xml:space="preserve"> test tworzenia nowych użytkowników. Najpierw rejestrowani są nowi użytkownicy, a następnie się oni logują. Poprawne logowanie oznacza sukces.</w:t>
      </w:r>
    </w:p>
    <w:p w:rsidR="00A07AEF" w:rsidRPr="002D1504" w:rsidRDefault="00A07AEF">
      <w:pPr>
        <w:pStyle w:val="ListParagraph"/>
        <w:rPr>
          <w:lang w:val="pl-PL"/>
        </w:rPr>
      </w:pPr>
      <w:r w:rsidRPr="00CE229B">
        <w:rPr>
          <w:b/>
          <w:lang w:val="pl-PL"/>
        </w:rPr>
        <w:t>tester:</w:t>
      </w:r>
      <w:r>
        <w:rPr>
          <w:lang w:val="pl-PL"/>
        </w:rPr>
        <w:t xml:space="preserve"> Daniel Zasada.</w:t>
      </w:r>
    </w:p>
    <w:p w:rsidR="00A07AEF" w:rsidRPr="00CE229B" w:rsidRDefault="00A07AEF">
      <w:pPr>
        <w:pStyle w:val="ListParagraph"/>
        <w:rPr>
          <w:b/>
          <w:lang w:val="pl-PL"/>
        </w:rPr>
      </w:pPr>
      <w:r w:rsidRPr="00CE229B">
        <w:rPr>
          <w:b/>
          <w:lang w:val="pl-PL"/>
        </w:rPr>
        <w:t>termin:</w:t>
      </w:r>
    </w:p>
    <w:p w:rsidR="00A07AEF" w:rsidRPr="00CE229B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narzę</w:t>
      </w:r>
      <w:r w:rsidRPr="00CE229B">
        <w:rPr>
          <w:b/>
          <w:lang w:val="pl-PL"/>
        </w:rPr>
        <w:t>dzia w</w:t>
      </w:r>
      <w:r>
        <w:rPr>
          <w:b/>
          <w:lang w:val="pl-PL"/>
        </w:rPr>
        <w:t>spomagają</w:t>
      </w:r>
      <w:r w:rsidRPr="00CE229B">
        <w:rPr>
          <w:b/>
          <w:lang w:val="pl-PL"/>
        </w:rPr>
        <w:t>ce:</w:t>
      </w:r>
    </w:p>
    <w:p w:rsidR="00A07AEF" w:rsidRPr="00CE229B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przebieg działań</w:t>
      </w:r>
      <w:r w:rsidRPr="00CE229B">
        <w:rPr>
          <w:b/>
          <w:lang w:val="pl-PL"/>
        </w:rPr>
        <w:t>: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1. Tester rejestruje nowego użytkownika.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2. Tester loguje się na login nowego użytkownika.</w:t>
      </w:r>
    </w:p>
    <w:p w:rsidR="00A07AEF" w:rsidRPr="002D1504" w:rsidRDefault="00A07AEF">
      <w:pPr>
        <w:pStyle w:val="ListParagraph"/>
        <w:rPr>
          <w:lang w:val="pl-PL"/>
        </w:rPr>
      </w:pPr>
      <w:r>
        <w:rPr>
          <w:lang w:val="pl-PL"/>
        </w:rPr>
        <w:t>3. Poprawne logowanie oznacza zaliczenie testu.</w:t>
      </w:r>
    </w:p>
    <w:p w:rsidR="00A07AEF" w:rsidRPr="00CE229B" w:rsidRDefault="00A07AEF">
      <w:pPr>
        <w:pStyle w:val="ListParagraph"/>
        <w:rPr>
          <w:b/>
          <w:lang w:val="pl-PL"/>
        </w:rPr>
      </w:pPr>
      <w:r w:rsidRPr="00CE229B">
        <w:rPr>
          <w:b/>
          <w:lang w:val="pl-PL"/>
        </w:rPr>
        <w:t>zestaw danych testowych: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60"/>
        <w:gridCol w:w="4076"/>
      </w:tblGrid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Login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Hasło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Dzasada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12biblio21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Djackowski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Trpstqeqfcq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Trpqefq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Vwklcfqwcw</w:t>
            </w:r>
          </w:p>
        </w:tc>
      </w:tr>
    </w:tbl>
    <w:p w:rsidR="00A07AEF" w:rsidRDefault="00A07AEF">
      <w:pPr>
        <w:pStyle w:val="ListParagraph"/>
        <w:rPr>
          <w:lang w:val="pl-PL"/>
        </w:rPr>
      </w:pP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pStyle w:val="ListParagraph"/>
        <w:rPr>
          <w:lang w:val="pl-PL"/>
        </w:rPr>
      </w:pPr>
      <w:r w:rsidRPr="00172A6C">
        <w:rPr>
          <w:b/>
          <w:lang w:val="pl-PL"/>
        </w:rPr>
        <w:t>ID:</w:t>
      </w:r>
      <w:r>
        <w:rPr>
          <w:lang w:val="pl-PL"/>
        </w:rPr>
        <w:t xml:space="preserve"> 2</w:t>
      </w:r>
    </w:p>
    <w:p w:rsidR="00A07AEF" w:rsidRPr="002D1504" w:rsidRDefault="00A07AEF">
      <w:pPr>
        <w:pStyle w:val="ListParagraph"/>
        <w:rPr>
          <w:lang w:val="pl-PL"/>
        </w:rPr>
      </w:pPr>
      <w:r w:rsidRPr="00172A6C">
        <w:rPr>
          <w:b/>
          <w:lang w:val="pl-PL"/>
        </w:rPr>
        <w:t>nazwa scenariusza:</w:t>
      </w:r>
      <w:r>
        <w:rPr>
          <w:lang w:val="pl-PL"/>
        </w:rPr>
        <w:t xml:space="preserve"> usuwanie użytkowników</w:t>
      </w:r>
    </w:p>
    <w:p w:rsidR="00A07AEF" w:rsidRPr="002D1504" w:rsidRDefault="00A07AEF">
      <w:pPr>
        <w:pStyle w:val="ListParagraph"/>
        <w:rPr>
          <w:lang w:val="pl-PL"/>
        </w:rPr>
      </w:pPr>
      <w:r w:rsidRPr="00172A6C">
        <w:rPr>
          <w:b/>
          <w:lang w:val="pl-PL"/>
        </w:rPr>
        <w:t>opis:</w:t>
      </w:r>
      <w:r>
        <w:rPr>
          <w:lang w:val="pl-PL"/>
        </w:rPr>
        <w:t xml:space="preserve"> test usuwania użytkowników z bazy.</w:t>
      </w:r>
    </w:p>
    <w:p w:rsidR="00A07AEF" w:rsidRPr="002D1504" w:rsidRDefault="00A07AEF">
      <w:pPr>
        <w:pStyle w:val="ListParagraph"/>
        <w:rPr>
          <w:lang w:val="pl-PL"/>
        </w:rPr>
      </w:pPr>
      <w:r w:rsidRPr="00172A6C">
        <w:rPr>
          <w:b/>
          <w:lang w:val="pl-PL"/>
        </w:rPr>
        <w:t>tester:</w:t>
      </w:r>
      <w:r>
        <w:rPr>
          <w:lang w:val="pl-PL"/>
        </w:rPr>
        <w:t xml:space="preserve"> Damian Jackowski.</w:t>
      </w:r>
    </w:p>
    <w:p w:rsidR="00A07AEF" w:rsidRPr="00172A6C" w:rsidRDefault="00A07AEF">
      <w:pPr>
        <w:pStyle w:val="ListParagraph"/>
        <w:rPr>
          <w:b/>
          <w:lang w:val="pl-PL"/>
        </w:rPr>
      </w:pPr>
      <w:r w:rsidRPr="00172A6C">
        <w:rPr>
          <w:b/>
          <w:lang w:val="pl-PL"/>
        </w:rPr>
        <w:t>termin:</w:t>
      </w:r>
    </w:p>
    <w:p w:rsidR="00A07AEF" w:rsidRPr="00172A6C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narzędzia wspomagają</w:t>
      </w:r>
      <w:r w:rsidRPr="00172A6C">
        <w:rPr>
          <w:b/>
          <w:lang w:val="pl-PL"/>
        </w:rPr>
        <w:t>ce:</w:t>
      </w:r>
    </w:p>
    <w:p w:rsidR="00A07AEF" w:rsidRPr="00172A6C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przebieg działań</w:t>
      </w:r>
      <w:r w:rsidRPr="00172A6C">
        <w:rPr>
          <w:b/>
          <w:lang w:val="pl-PL"/>
        </w:rPr>
        <w:t>: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1. Tester rejestruje nowych użytkowników zgodnie z zestawem testowym.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2. Tester usuwa każdego użytkownika.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3. Tester sprawdza listę użytkowników.</w:t>
      </w:r>
    </w:p>
    <w:p w:rsidR="00A07AEF" w:rsidRPr="002D1504" w:rsidRDefault="00A07AEF">
      <w:pPr>
        <w:pStyle w:val="ListParagraph"/>
        <w:rPr>
          <w:lang w:val="pl-PL"/>
        </w:rPr>
      </w:pPr>
      <w:r>
        <w:rPr>
          <w:lang w:val="pl-PL"/>
        </w:rPr>
        <w:t>4. Brak usuniętych użytkowników oznacza zaliczenie testu.</w:t>
      </w:r>
    </w:p>
    <w:p w:rsidR="00A07AEF" w:rsidRPr="00172A6C" w:rsidRDefault="00A07AEF">
      <w:pPr>
        <w:pStyle w:val="ListParagraph"/>
        <w:rPr>
          <w:b/>
          <w:lang w:val="pl-PL"/>
        </w:rPr>
      </w:pPr>
      <w:r w:rsidRPr="00172A6C">
        <w:rPr>
          <w:b/>
          <w:lang w:val="pl-PL"/>
        </w:rPr>
        <w:t>zestaw danych testowych: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0"/>
        <w:gridCol w:w="4390"/>
      </w:tblGrid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Login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hasło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Efqfqfqrg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123345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Hyutre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dfrqwef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Dcrwgrw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5643</w:t>
            </w:r>
          </w:p>
        </w:tc>
      </w:tr>
    </w:tbl>
    <w:p w:rsidR="00A07AEF" w:rsidRPr="002D1504" w:rsidRDefault="00A07AEF">
      <w:pPr>
        <w:pStyle w:val="ListParagraph"/>
        <w:rPr>
          <w:lang w:val="pl-PL"/>
        </w:rPr>
      </w:pP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pStyle w:val="ListParagraph"/>
        <w:rPr>
          <w:lang w:val="pl-PL"/>
        </w:rPr>
      </w:pPr>
      <w:r w:rsidRPr="00945B52">
        <w:rPr>
          <w:b/>
          <w:lang w:val="pl-PL"/>
        </w:rPr>
        <w:t>ID:</w:t>
      </w:r>
      <w:r>
        <w:rPr>
          <w:lang w:val="pl-PL"/>
        </w:rPr>
        <w:t xml:space="preserve"> 3</w:t>
      </w:r>
    </w:p>
    <w:p w:rsidR="00A07AEF" w:rsidRPr="002D1504" w:rsidRDefault="00A07AEF">
      <w:pPr>
        <w:pStyle w:val="ListParagraph"/>
        <w:rPr>
          <w:lang w:val="pl-PL"/>
        </w:rPr>
      </w:pPr>
      <w:r w:rsidRPr="00945B52">
        <w:rPr>
          <w:b/>
          <w:lang w:val="pl-PL"/>
        </w:rPr>
        <w:t>nazwa scenariusza:</w:t>
      </w:r>
      <w:r>
        <w:rPr>
          <w:lang w:val="pl-PL"/>
        </w:rPr>
        <w:t xml:space="preserve"> edycja użytkowników</w:t>
      </w:r>
    </w:p>
    <w:p w:rsidR="00A07AEF" w:rsidRPr="002D1504" w:rsidRDefault="00A07AEF">
      <w:pPr>
        <w:pStyle w:val="ListParagraph"/>
        <w:rPr>
          <w:lang w:val="pl-PL"/>
        </w:rPr>
      </w:pPr>
      <w:r w:rsidRPr="00945B52">
        <w:rPr>
          <w:b/>
          <w:lang w:val="pl-PL"/>
        </w:rPr>
        <w:t>opis:</w:t>
      </w:r>
      <w:r>
        <w:rPr>
          <w:lang w:val="pl-PL"/>
        </w:rPr>
        <w:t xml:space="preserve"> test edycji istniejących użytkowników</w:t>
      </w:r>
    </w:p>
    <w:p w:rsidR="00A07AEF" w:rsidRPr="002D1504" w:rsidRDefault="00A07AEF">
      <w:pPr>
        <w:pStyle w:val="ListParagraph"/>
        <w:rPr>
          <w:lang w:val="pl-PL"/>
        </w:rPr>
      </w:pPr>
      <w:r w:rsidRPr="00945B52">
        <w:rPr>
          <w:b/>
          <w:lang w:val="pl-PL"/>
        </w:rPr>
        <w:t>tester:</w:t>
      </w:r>
      <w:r>
        <w:rPr>
          <w:lang w:val="pl-PL"/>
        </w:rPr>
        <w:t xml:space="preserve"> Daniel Zasada</w:t>
      </w:r>
    </w:p>
    <w:p w:rsidR="00A07AEF" w:rsidRPr="00945B52" w:rsidRDefault="00A07AEF">
      <w:pPr>
        <w:pStyle w:val="ListParagraph"/>
        <w:rPr>
          <w:b/>
          <w:lang w:val="pl-PL"/>
        </w:rPr>
      </w:pPr>
      <w:r w:rsidRPr="00945B52">
        <w:rPr>
          <w:b/>
          <w:lang w:val="pl-PL"/>
        </w:rPr>
        <w:t>termin:</w:t>
      </w:r>
    </w:p>
    <w:p w:rsidR="00A07AEF" w:rsidRPr="00945B52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narzędzia wspomagają</w:t>
      </w:r>
      <w:r w:rsidRPr="00945B52">
        <w:rPr>
          <w:b/>
          <w:lang w:val="pl-PL"/>
        </w:rPr>
        <w:t>ce:</w:t>
      </w:r>
    </w:p>
    <w:p w:rsidR="00A07AEF" w:rsidRPr="00945B52" w:rsidRDefault="00A07AEF">
      <w:pPr>
        <w:pStyle w:val="ListParagraph"/>
        <w:rPr>
          <w:b/>
          <w:lang w:val="pl-PL"/>
        </w:rPr>
      </w:pPr>
      <w:r w:rsidRPr="00945B52">
        <w:rPr>
          <w:b/>
          <w:lang w:val="pl-PL"/>
        </w:rPr>
        <w:t>przebi</w:t>
      </w:r>
      <w:r>
        <w:rPr>
          <w:b/>
          <w:lang w:val="pl-PL"/>
        </w:rPr>
        <w:t>eg działań</w:t>
      </w:r>
      <w:r w:rsidRPr="00945B52">
        <w:rPr>
          <w:b/>
          <w:lang w:val="pl-PL"/>
        </w:rPr>
        <w:t>: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1. Tester dodaje nowych użytkowników według zestawu danych testowych.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2. Tester zmienia ich hasło zgodnie z zestawem danych testowych.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3. Tester loguje się na ich konto używając nowego hasła.</w:t>
      </w:r>
    </w:p>
    <w:p w:rsidR="00A07AEF" w:rsidRPr="002D1504" w:rsidRDefault="00A07AEF">
      <w:pPr>
        <w:pStyle w:val="ListParagraph"/>
        <w:rPr>
          <w:lang w:val="pl-PL"/>
        </w:rPr>
      </w:pPr>
      <w:r>
        <w:rPr>
          <w:lang w:val="pl-PL"/>
        </w:rPr>
        <w:t>4. Poprawne logowanie oznacza zaliczenie testu.</w:t>
      </w:r>
    </w:p>
    <w:p w:rsidR="00A07AEF" w:rsidRPr="00945B52" w:rsidRDefault="00A07AEF">
      <w:pPr>
        <w:pStyle w:val="ListParagraph"/>
        <w:rPr>
          <w:b/>
          <w:lang w:val="pl-PL"/>
        </w:rPr>
      </w:pPr>
      <w:r w:rsidRPr="00945B52">
        <w:rPr>
          <w:b/>
          <w:lang w:val="pl-PL"/>
        </w:rPr>
        <w:t>zestaw danych testowych: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A07AEF" w:rsidTr="00735E93">
        <w:tc>
          <w:tcPr>
            <w:tcW w:w="2926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Login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Hasło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nowe hasło</w:t>
            </w:r>
          </w:p>
        </w:tc>
      </w:tr>
      <w:tr w:rsidR="00A07AEF" w:rsidTr="00735E93">
        <w:tc>
          <w:tcPr>
            <w:tcW w:w="2926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fqeffg4thg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Nnfe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ffne</w:t>
            </w:r>
          </w:p>
        </w:tc>
      </w:tr>
      <w:tr w:rsidR="00A07AEF" w:rsidTr="00735E93">
        <w:tc>
          <w:tcPr>
            <w:tcW w:w="2926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Reptilian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liz123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haslo</w:t>
            </w:r>
          </w:p>
        </w:tc>
      </w:tr>
      <w:tr w:rsidR="00A07AEF" w:rsidTr="00735E93">
        <w:tc>
          <w:tcPr>
            <w:tcW w:w="2926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Whovian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Sonic</w:t>
            </w:r>
          </w:p>
        </w:tc>
        <w:tc>
          <w:tcPr>
            <w:tcW w:w="2927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Cinos</w:t>
            </w:r>
          </w:p>
        </w:tc>
      </w:tr>
    </w:tbl>
    <w:p w:rsidR="00A07AEF" w:rsidRPr="002D1504" w:rsidRDefault="00A07AEF">
      <w:pPr>
        <w:pStyle w:val="ListParagraph"/>
        <w:rPr>
          <w:lang w:val="pl-PL"/>
        </w:rPr>
      </w:pP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pStyle w:val="ListParagraph"/>
        <w:rPr>
          <w:lang w:val="pl-PL"/>
        </w:rPr>
      </w:pPr>
      <w:r w:rsidRPr="00133D0C">
        <w:rPr>
          <w:b/>
          <w:lang w:val="pl-PL"/>
        </w:rPr>
        <w:t>ID:</w:t>
      </w:r>
      <w:r>
        <w:rPr>
          <w:lang w:val="pl-PL"/>
        </w:rPr>
        <w:t xml:space="preserve"> 4</w:t>
      </w:r>
    </w:p>
    <w:p w:rsidR="00A07AEF" w:rsidRPr="002D1504" w:rsidRDefault="00A07AEF">
      <w:pPr>
        <w:pStyle w:val="ListParagraph"/>
        <w:rPr>
          <w:lang w:val="pl-PL"/>
        </w:rPr>
      </w:pPr>
      <w:r w:rsidRPr="00133D0C">
        <w:rPr>
          <w:b/>
          <w:lang w:val="pl-PL"/>
        </w:rPr>
        <w:t>nazwa scenariusza:</w:t>
      </w:r>
      <w:r>
        <w:rPr>
          <w:lang w:val="pl-PL"/>
        </w:rPr>
        <w:t xml:space="preserve"> dodawanie pozycji do księgozbioru</w:t>
      </w:r>
    </w:p>
    <w:p w:rsidR="00A07AEF" w:rsidRPr="002D1504" w:rsidRDefault="00A07AEF">
      <w:pPr>
        <w:pStyle w:val="ListParagraph"/>
        <w:rPr>
          <w:lang w:val="pl-PL"/>
        </w:rPr>
      </w:pPr>
      <w:r w:rsidRPr="00133D0C">
        <w:rPr>
          <w:b/>
          <w:lang w:val="pl-PL"/>
        </w:rPr>
        <w:t>opis:</w:t>
      </w:r>
      <w:r>
        <w:rPr>
          <w:lang w:val="pl-PL"/>
        </w:rPr>
        <w:t xml:space="preserve"> test sprawdzający poprawność nowo dodanych pozycji.</w:t>
      </w:r>
    </w:p>
    <w:p w:rsidR="00A07AEF" w:rsidRPr="002D1504" w:rsidRDefault="00A07AEF">
      <w:pPr>
        <w:pStyle w:val="ListParagraph"/>
        <w:rPr>
          <w:lang w:val="pl-PL"/>
        </w:rPr>
      </w:pPr>
      <w:r w:rsidRPr="00133D0C">
        <w:rPr>
          <w:b/>
          <w:lang w:val="pl-PL"/>
        </w:rPr>
        <w:t>tester:</w:t>
      </w:r>
      <w:r>
        <w:rPr>
          <w:lang w:val="pl-PL"/>
        </w:rPr>
        <w:t xml:space="preserve"> Damian Jackowski</w:t>
      </w:r>
    </w:p>
    <w:p w:rsidR="00A07AEF" w:rsidRPr="00133D0C" w:rsidRDefault="00A07AEF">
      <w:pPr>
        <w:pStyle w:val="ListParagraph"/>
        <w:rPr>
          <w:b/>
          <w:lang w:val="pl-PL"/>
        </w:rPr>
      </w:pPr>
      <w:r w:rsidRPr="00133D0C">
        <w:rPr>
          <w:b/>
          <w:lang w:val="pl-PL"/>
        </w:rPr>
        <w:t>termin:</w:t>
      </w:r>
    </w:p>
    <w:p w:rsidR="00A07AEF" w:rsidRPr="00133D0C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narzędzia wspomagają</w:t>
      </w:r>
      <w:r w:rsidRPr="00133D0C">
        <w:rPr>
          <w:b/>
          <w:lang w:val="pl-PL"/>
        </w:rPr>
        <w:t>ce:</w:t>
      </w:r>
    </w:p>
    <w:p w:rsidR="00A07AEF" w:rsidRPr="00133D0C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przebieg działań</w:t>
      </w:r>
      <w:r w:rsidRPr="00133D0C">
        <w:rPr>
          <w:b/>
          <w:lang w:val="pl-PL"/>
        </w:rPr>
        <w:t>: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1. Tester dodaje nowe pozycje zgodnie z tabelą danych testowych.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2. Tester wyszukuje dodane książki.</w:t>
      </w:r>
    </w:p>
    <w:p w:rsidR="00A07AEF" w:rsidRPr="002D1504" w:rsidRDefault="00A07AEF">
      <w:pPr>
        <w:pStyle w:val="ListParagraph"/>
        <w:rPr>
          <w:lang w:val="pl-PL"/>
        </w:rPr>
      </w:pPr>
      <w:r>
        <w:rPr>
          <w:lang w:val="pl-PL"/>
        </w:rPr>
        <w:t>3. Poprawne tytuły i autorzy - zaliczenie testu.</w:t>
      </w:r>
    </w:p>
    <w:p w:rsidR="00A07AEF" w:rsidRPr="00133D0C" w:rsidRDefault="00A07AEF">
      <w:pPr>
        <w:pStyle w:val="ListParagraph"/>
        <w:rPr>
          <w:b/>
          <w:lang w:val="pl-PL"/>
        </w:rPr>
      </w:pPr>
      <w:r w:rsidRPr="00133D0C">
        <w:rPr>
          <w:b/>
          <w:lang w:val="pl-PL"/>
        </w:rPr>
        <w:t>zestaw danych testowych: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0"/>
        <w:gridCol w:w="4390"/>
      </w:tblGrid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Autor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tytuł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Jan Kowalski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Wielka Księga Kowalstwa</w:t>
            </w:r>
          </w:p>
        </w:tc>
      </w:tr>
      <w:tr w:rsidR="00A07AEF" w:rsidRPr="0083736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Douglas Adams</w:t>
            </w:r>
          </w:p>
        </w:tc>
        <w:tc>
          <w:tcPr>
            <w:tcW w:w="4390" w:type="dxa"/>
          </w:tcPr>
          <w:p w:rsidR="00A07AEF" w:rsidRPr="00867E09" w:rsidRDefault="00A07AEF" w:rsidP="00735E93">
            <w:pPr>
              <w:pStyle w:val="ListParagraph"/>
              <w:ind w:left="0"/>
            </w:pPr>
            <w:r w:rsidRPr="00867E09">
              <w:t>The Hitchhiker's Guide to the Galaxy</w:t>
            </w:r>
          </w:p>
        </w:tc>
      </w:tr>
      <w:tr w:rsidR="00A07AEF" w:rsidRPr="003B3405" w:rsidTr="00735E93">
        <w:tc>
          <w:tcPr>
            <w:tcW w:w="4390" w:type="dxa"/>
          </w:tcPr>
          <w:p w:rsidR="00A07AEF" w:rsidRPr="003B3405" w:rsidRDefault="00A07AEF" w:rsidP="00735E93">
            <w:pPr>
              <w:pStyle w:val="ListParagraph"/>
              <w:ind w:left="0"/>
            </w:pPr>
            <w:r>
              <w:t>Andrzej Sapkowski</w:t>
            </w:r>
          </w:p>
        </w:tc>
        <w:tc>
          <w:tcPr>
            <w:tcW w:w="4390" w:type="dxa"/>
          </w:tcPr>
          <w:p w:rsidR="00A07AEF" w:rsidRPr="003B3405" w:rsidRDefault="00A07AEF" w:rsidP="00735E93">
            <w:pPr>
              <w:pStyle w:val="ListParagraph"/>
              <w:ind w:left="0"/>
            </w:pPr>
            <w:r>
              <w:t>Wiedźmin: Miecz Przeznaczenia</w:t>
            </w:r>
          </w:p>
        </w:tc>
      </w:tr>
    </w:tbl>
    <w:p w:rsidR="00A07AEF" w:rsidRDefault="00A07AEF">
      <w:pPr>
        <w:pStyle w:val="ListParagraph"/>
      </w:pPr>
    </w:p>
    <w:p w:rsidR="00A07AEF" w:rsidRPr="003B3405" w:rsidRDefault="00A07AEF">
      <w:pPr>
        <w:pStyle w:val="ListParagraph"/>
      </w:pPr>
      <w:r>
        <w:br w:type="page"/>
      </w:r>
    </w:p>
    <w:p w:rsidR="00A07AEF" w:rsidRPr="002D1504" w:rsidRDefault="00A07AEF">
      <w:pPr>
        <w:pStyle w:val="ListParagraph"/>
        <w:rPr>
          <w:lang w:val="pl-PL"/>
        </w:rPr>
      </w:pPr>
      <w:r w:rsidRPr="00A650E8">
        <w:rPr>
          <w:b/>
          <w:lang w:val="pl-PL"/>
        </w:rPr>
        <w:t>ID:</w:t>
      </w:r>
      <w:r>
        <w:rPr>
          <w:lang w:val="pl-PL"/>
        </w:rPr>
        <w:t xml:space="preserve"> 5</w:t>
      </w:r>
    </w:p>
    <w:p w:rsidR="00A07AEF" w:rsidRPr="002D1504" w:rsidRDefault="00A07AEF">
      <w:pPr>
        <w:pStyle w:val="ListParagraph"/>
        <w:rPr>
          <w:lang w:val="pl-PL"/>
        </w:rPr>
      </w:pPr>
      <w:r w:rsidRPr="00A650E8">
        <w:rPr>
          <w:b/>
          <w:lang w:val="pl-PL"/>
        </w:rPr>
        <w:t>nazwa scenariusza:</w:t>
      </w:r>
      <w:r>
        <w:rPr>
          <w:lang w:val="pl-PL"/>
        </w:rPr>
        <w:t xml:space="preserve"> usuwanie pozycji z księgozbioru</w:t>
      </w:r>
    </w:p>
    <w:p w:rsidR="00A07AEF" w:rsidRPr="002D1504" w:rsidRDefault="00A07AEF">
      <w:pPr>
        <w:pStyle w:val="ListParagraph"/>
        <w:rPr>
          <w:lang w:val="pl-PL"/>
        </w:rPr>
      </w:pPr>
      <w:r w:rsidRPr="00A650E8">
        <w:rPr>
          <w:b/>
          <w:lang w:val="pl-PL"/>
        </w:rPr>
        <w:t>opis:</w:t>
      </w:r>
      <w:r>
        <w:rPr>
          <w:lang w:val="pl-PL"/>
        </w:rPr>
        <w:t xml:space="preserve"> test sprawdzający poprawność funkcji usuwania pozycji z księgozbioru.</w:t>
      </w:r>
    </w:p>
    <w:p w:rsidR="00A07AEF" w:rsidRPr="002D1504" w:rsidRDefault="00A07AEF">
      <w:pPr>
        <w:pStyle w:val="ListParagraph"/>
        <w:rPr>
          <w:lang w:val="pl-PL"/>
        </w:rPr>
      </w:pPr>
      <w:r w:rsidRPr="00A650E8">
        <w:rPr>
          <w:b/>
          <w:lang w:val="pl-PL"/>
        </w:rPr>
        <w:t>tester:</w:t>
      </w:r>
      <w:r>
        <w:rPr>
          <w:lang w:val="pl-PL"/>
        </w:rPr>
        <w:t xml:space="preserve"> Daniel Zasada</w:t>
      </w:r>
    </w:p>
    <w:p w:rsidR="00A07AEF" w:rsidRPr="00A650E8" w:rsidRDefault="00A07AEF">
      <w:pPr>
        <w:pStyle w:val="ListParagraph"/>
        <w:rPr>
          <w:b/>
          <w:lang w:val="pl-PL"/>
        </w:rPr>
      </w:pPr>
      <w:r w:rsidRPr="00A650E8">
        <w:rPr>
          <w:b/>
          <w:lang w:val="pl-PL"/>
        </w:rPr>
        <w:t>termin:</w:t>
      </w:r>
    </w:p>
    <w:p w:rsidR="00A07AEF" w:rsidRPr="00A650E8" w:rsidRDefault="00A07AEF">
      <w:pPr>
        <w:pStyle w:val="ListParagraph"/>
        <w:rPr>
          <w:b/>
          <w:lang w:val="pl-PL"/>
        </w:rPr>
      </w:pPr>
      <w:r w:rsidRPr="00A650E8">
        <w:rPr>
          <w:b/>
          <w:lang w:val="pl-PL"/>
        </w:rPr>
        <w:t>narzędzia wspomagające:</w:t>
      </w:r>
    </w:p>
    <w:p w:rsidR="00A07AEF" w:rsidRPr="00A650E8" w:rsidRDefault="00A07AEF">
      <w:pPr>
        <w:pStyle w:val="ListParagraph"/>
        <w:rPr>
          <w:b/>
          <w:lang w:val="pl-PL"/>
        </w:rPr>
      </w:pPr>
      <w:r w:rsidRPr="00A650E8">
        <w:rPr>
          <w:b/>
          <w:lang w:val="pl-PL"/>
        </w:rPr>
        <w:t>przebieg działań: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1. Tester dodaje pozycje zgodnie z zestawem danych testowych.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2. Tester usuwa pozycje.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3. Tester próbuje wyszukać pozycje.</w:t>
      </w:r>
    </w:p>
    <w:p w:rsidR="00A07AEF" w:rsidRPr="002D1504" w:rsidRDefault="00A07AEF">
      <w:pPr>
        <w:pStyle w:val="ListParagraph"/>
        <w:rPr>
          <w:lang w:val="pl-PL"/>
        </w:rPr>
      </w:pPr>
      <w:r>
        <w:rPr>
          <w:lang w:val="pl-PL"/>
        </w:rPr>
        <w:t>4. Brak znalezionych pozycji - zaliczenie testu.</w:t>
      </w:r>
    </w:p>
    <w:p w:rsidR="00A07AEF" w:rsidRPr="00A650E8" w:rsidRDefault="00A07AEF">
      <w:pPr>
        <w:pStyle w:val="ListParagraph"/>
        <w:rPr>
          <w:b/>
          <w:lang w:val="pl-PL"/>
        </w:rPr>
      </w:pPr>
      <w:r w:rsidRPr="00A650E8">
        <w:rPr>
          <w:b/>
          <w:lang w:val="pl-PL"/>
        </w:rPr>
        <w:t>zestaw danych testowych: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0"/>
        <w:gridCol w:w="4390"/>
      </w:tblGrid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Autor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Tytuł</w:t>
            </w:r>
          </w:p>
        </w:tc>
      </w:tr>
      <w:tr w:rsidR="00A07AEF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Agatha Christie</w:t>
            </w:r>
          </w:p>
        </w:tc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Morderstwo w Orient Ekspressie</w:t>
            </w:r>
          </w:p>
        </w:tc>
      </w:tr>
      <w:tr w:rsidR="00A07AEF" w:rsidRPr="00DF3995" w:rsidTr="00735E93">
        <w:tc>
          <w:tcPr>
            <w:tcW w:w="4390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Arthur Conan Doyle</w:t>
            </w:r>
          </w:p>
        </w:tc>
        <w:tc>
          <w:tcPr>
            <w:tcW w:w="4390" w:type="dxa"/>
          </w:tcPr>
          <w:p w:rsidR="00A07AEF" w:rsidRPr="00DF3995" w:rsidRDefault="00A07AEF" w:rsidP="00735E93">
            <w:pPr>
              <w:pStyle w:val="ListParagraph"/>
              <w:ind w:left="0"/>
            </w:pPr>
            <w:r>
              <w:t>Studium w Szkarłacie</w:t>
            </w:r>
          </w:p>
        </w:tc>
      </w:tr>
      <w:tr w:rsidR="00A07AEF" w:rsidRPr="003B3405" w:rsidTr="00735E93">
        <w:tc>
          <w:tcPr>
            <w:tcW w:w="4390" w:type="dxa"/>
          </w:tcPr>
          <w:p w:rsidR="00A07AEF" w:rsidRPr="003B3405" w:rsidRDefault="00A07AEF" w:rsidP="00735E93">
            <w:pPr>
              <w:pStyle w:val="ListParagraph"/>
              <w:ind w:left="0"/>
            </w:pPr>
            <w:r>
              <w:t>Jerzy Grębosz</w:t>
            </w:r>
          </w:p>
        </w:tc>
        <w:tc>
          <w:tcPr>
            <w:tcW w:w="4390" w:type="dxa"/>
          </w:tcPr>
          <w:p w:rsidR="00A07AEF" w:rsidRPr="003B3405" w:rsidRDefault="00A07AEF" w:rsidP="00735E93">
            <w:pPr>
              <w:pStyle w:val="ListParagraph"/>
              <w:ind w:left="0"/>
            </w:pPr>
            <w:r>
              <w:t>Pasja C++</w:t>
            </w:r>
          </w:p>
        </w:tc>
      </w:tr>
    </w:tbl>
    <w:p w:rsidR="00A07AEF" w:rsidRDefault="00A07AEF">
      <w:pPr>
        <w:pStyle w:val="ListParagraph"/>
        <w:rPr>
          <w:lang w:val="pl-PL"/>
        </w:rPr>
      </w:pP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pStyle w:val="ListParagraph"/>
        <w:rPr>
          <w:lang w:val="pl-PL"/>
        </w:rPr>
      </w:pPr>
      <w:r w:rsidRPr="00384779">
        <w:rPr>
          <w:b/>
          <w:lang w:val="pl-PL"/>
        </w:rPr>
        <w:t>ID:</w:t>
      </w:r>
      <w:r>
        <w:rPr>
          <w:lang w:val="pl-PL"/>
        </w:rPr>
        <w:t xml:space="preserve"> 6</w:t>
      </w:r>
    </w:p>
    <w:p w:rsidR="00A07AEF" w:rsidRPr="002D1504" w:rsidRDefault="00A07AEF">
      <w:pPr>
        <w:pStyle w:val="ListParagraph"/>
        <w:rPr>
          <w:lang w:val="pl-PL"/>
        </w:rPr>
      </w:pPr>
      <w:r w:rsidRPr="00384779">
        <w:rPr>
          <w:b/>
          <w:lang w:val="pl-PL"/>
        </w:rPr>
        <w:t>nazwa scenariusza:</w:t>
      </w:r>
      <w:r>
        <w:rPr>
          <w:lang w:val="pl-PL"/>
        </w:rPr>
        <w:t xml:space="preserve"> edycja pozycji z księgozbioru</w:t>
      </w:r>
    </w:p>
    <w:p w:rsidR="00A07AEF" w:rsidRPr="002D1504" w:rsidRDefault="00A07AEF">
      <w:pPr>
        <w:pStyle w:val="ListParagraph"/>
        <w:rPr>
          <w:lang w:val="pl-PL"/>
        </w:rPr>
      </w:pPr>
      <w:r w:rsidRPr="00384779">
        <w:rPr>
          <w:b/>
          <w:lang w:val="pl-PL"/>
        </w:rPr>
        <w:t>opis:</w:t>
      </w:r>
      <w:r>
        <w:rPr>
          <w:lang w:val="pl-PL"/>
        </w:rPr>
        <w:t xml:space="preserve"> test funkcji usuwania pozycji z księgozbioru.</w:t>
      </w:r>
    </w:p>
    <w:p w:rsidR="00A07AEF" w:rsidRPr="002D1504" w:rsidRDefault="00A07AEF">
      <w:pPr>
        <w:pStyle w:val="ListParagraph"/>
        <w:rPr>
          <w:lang w:val="pl-PL"/>
        </w:rPr>
      </w:pPr>
      <w:r w:rsidRPr="00384779">
        <w:rPr>
          <w:b/>
          <w:lang w:val="pl-PL"/>
        </w:rPr>
        <w:t>tester:</w:t>
      </w:r>
      <w:r>
        <w:rPr>
          <w:lang w:val="pl-PL"/>
        </w:rPr>
        <w:t xml:space="preserve"> Damian Jackowski</w:t>
      </w:r>
    </w:p>
    <w:p w:rsidR="00A07AEF" w:rsidRPr="00384779" w:rsidRDefault="00A07AEF">
      <w:pPr>
        <w:pStyle w:val="ListParagraph"/>
        <w:rPr>
          <w:b/>
          <w:lang w:val="pl-PL"/>
        </w:rPr>
      </w:pPr>
      <w:r w:rsidRPr="00384779">
        <w:rPr>
          <w:b/>
          <w:lang w:val="pl-PL"/>
        </w:rPr>
        <w:t>termin:</w:t>
      </w:r>
    </w:p>
    <w:p w:rsidR="00A07AEF" w:rsidRPr="00384779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narzędzia wspomagają</w:t>
      </w:r>
      <w:r w:rsidRPr="00384779">
        <w:rPr>
          <w:b/>
          <w:lang w:val="pl-PL"/>
        </w:rPr>
        <w:t>ce:</w:t>
      </w:r>
    </w:p>
    <w:p w:rsidR="00A07AEF" w:rsidRPr="00384779" w:rsidRDefault="00A07AEF">
      <w:pPr>
        <w:pStyle w:val="ListParagraph"/>
        <w:rPr>
          <w:b/>
          <w:lang w:val="pl-PL"/>
        </w:rPr>
      </w:pPr>
      <w:r>
        <w:rPr>
          <w:b/>
          <w:lang w:val="pl-PL"/>
        </w:rPr>
        <w:t>przebieg działań</w:t>
      </w:r>
      <w:r w:rsidRPr="00384779">
        <w:rPr>
          <w:b/>
          <w:lang w:val="pl-PL"/>
        </w:rPr>
        <w:t>: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1. Tester dodaje nowe pozycje zgodnie z zestawem danych testowych.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2. Tester edytuje pozycje zgodnie z zestawem danych testowych.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t>3. Tester wyszukuje książki zgodnie ze zmienionym tytułem i autorem.</w:t>
      </w:r>
    </w:p>
    <w:p w:rsidR="00A07AEF" w:rsidRPr="002D1504" w:rsidRDefault="00A07AEF">
      <w:pPr>
        <w:pStyle w:val="ListParagraph"/>
        <w:rPr>
          <w:lang w:val="pl-PL"/>
        </w:rPr>
      </w:pPr>
      <w:r>
        <w:rPr>
          <w:lang w:val="pl-PL"/>
        </w:rPr>
        <w:t>4. Poprawne wyniki wyszukiwania - zaliczony test.</w:t>
      </w:r>
    </w:p>
    <w:p w:rsidR="00A07AEF" w:rsidRPr="00384779" w:rsidRDefault="00A07AEF">
      <w:pPr>
        <w:pStyle w:val="ListParagraph"/>
        <w:rPr>
          <w:b/>
          <w:lang w:val="pl-PL"/>
        </w:rPr>
      </w:pPr>
      <w:r w:rsidRPr="00384779">
        <w:rPr>
          <w:b/>
          <w:lang w:val="pl-PL"/>
        </w:rPr>
        <w:t>zestaw danych testowych: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A07AEF" w:rsidTr="00735E93"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autor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tytuł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zmieniony autor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zmieniony tytuł</w:t>
            </w:r>
          </w:p>
        </w:tc>
      </w:tr>
      <w:tr w:rsidR="00A07AEF" w:rsidTr="00735E93"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Lewis Carroll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Milicja w Krainie Czadów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Lewis Carroll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Alicja w Krainie Czarów</w:t>
            </w:r>
          </w:p>
        </w:tc>
      </w:tr>
      <w:tr w:rsidR="00A07AEF" w:rsidTr="00735E93"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Donald Duck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Sztuka Programowania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Donald Knuth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Sztuka Programowania</w:t>
            </w:r>
          </w:p>
        </w:tc>
      </w:tr>
      <w:tr w:rsidR="00A07AEF" w:rsidTr="00735E93"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James Bond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Casa Martini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Ian Fleming</w:t>
            </w:r>
          </w:p>
        </w:tc>
        <w:tc>
          <w:tcPr>
            <w:tcW w:w="2195" w:type="dxa"/>
          </w:tcPr>
          <w:p w:rsidR="00A07AEF" w:rsidRPr="00735E93" w:rsidRDefault="00A07AEF" w:rsidP="00735E93">
            <w:pPr>
              <w:pStyle w:val="ListParagraph"/>
              <w:ind w:left="0"/>
              <w:rPr>
                <w:lang w:val="pl-PL"/>
              </w:rPr>
            </w:pPr>
            <w:r w:rsidRPr="00735E93">
              <w:rPr>
                <w:lang w:val="pl-PL"/>
              </w:rPr>
              <w:t>Casino Royale</w:t>
            </w:r>
          </w:p>
        </w:tc>
      </w:tr>
    </w:tbl>
    <w:p w:rsidR="00A07AEF" w:rsidRPr="002D1504" w:rsidRDefault="00A07AEF">
      <w:pPr>
        <w:pStyle w:val="ListParagraph"/>
        <w:rPr>
          <w:lang w:val="pl-PL"/>
        </w:rPr>
      </w:pP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br w:type="page"/>
      </w:r>
    </w:p>
    <w:p w:rsidR="00A07AEF" w:rsidRDefault="00A07AEF" w:rsidP="00F02C5C">
      <w:pPr>
        <w:pStyle w:val="Heading2"/>
        <w:numPr>
          <w:ilvl w:val="1"/>
          <w:numId w:val="16"/>
        </w:numPr>
        <w:rPr>
          <w:lang w:val="pl-PL"/>
        </w:rPr>
      </w:pPr>
      <w:bookmarkStart w:id="26" w:name="_Toc413831259"/>
      <w:bookmarkEnd w:id="26"/>
      <w:r>
        <w:rPr>
          <w:lang w:val="pl-PL"/>
        </w:rPr>
        <w:t>Proces obsługi defektów/awarii</w:t>
      </w:r>
    </w:p>
    <w:p w:rsidR="00A07AEF" w:rsidRPr="00F02C5C" w:rsidRDefault="00A07AEF" w:rsidP="00F02C5C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W przypadku zgłoszenia defektu zostają podejmowane działania przez administratora lub programistę, w zależności od poziomu awarii.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27" w:name="_Toc413831260"/>
      <w:bookmarkEnd w:id="27"/>
      <w:r>
        <w:rPr>
          <w:lang w:val="pl-PL"/>
        </w:rPr>
        <w:t>Projekt techniczny</w:t>
      </w:r>
    </w:p>
    <w:p w:rsidR="00A07AEF" w:rsidRPr="00F02C5C" w:rsidRDefault="00A07AEF" w:rsidP="00F02C5C">
      <w:pPr>
        <w:pStyle w:val="Heading2"/>
        <w:numPr>
          <w:ilvl w:val="1"/>
          <w:numId w:val="16"/>
        </w:numPr>
        <w:rPr>
          <w:lang w:val="pl-PL"/>
        </w:rPr>
      </w:pPr>
      <w:bookmarkStart w:id="28" w:name="_Toc413831261"/>
      <w:bookmarkEnd w:id="28"/>
      <w:r>
        <w:rPr>
          <w:lang w:val="pl-PL"/>
        </w:rPr>
        <w:t>Opis architektury systemu</w:t>
      </w:r>
    </w:p>
    <w:p w:rsidR="00A07AEF" w:rsidRDefault="00A07AEF">
      <w:pPr>
        <w:rPr>
          <w:lang w:val="pl-PL"/>
        </w:rPr>
      </w:pPr>
    </w:p>
    <w:p w:rsidR="00A07AEF" w:rsidRDefault="00A07AEF">
      <w:r w:rsidRPr="00F73D9D">
        <w:rPr>
          <w:lang w:val="pl-PL"/>
        </w:rPr>
        <w:pict>
          <v:shape id="ole_rId7" o:spid="_x0000_i1027" style="width:420.75pt;height:114.75pt" coordsize="" o:spt="100" adj="0,,0" path="al10800,10800@8@8@4@6,10800,10800,10800,10800@9@7l@30@31@17@18@24@25@15@16@32@33xe" stroked="f">
            <v:stroke joinstyle="miter"/>
            <v:imagedata r:id="rId9" o:title="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segments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>
        </w:pict>
      </w:r>
    </w:p>
    <w:p w:rsidR="00A07AEF" w:rsidRDefault="00A07AEF">
      <w:pPr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Użytkownik obsługuje aplikację, która ma współpracować z bazą danych i ją synchronizować.</w:t>
      </w:r>
    </w:p>
    <w:p w:rsidR="00A07AEF" w:rsidRPr="00147B75" w:rsidRDefault="00A07AEF" w:rsidP="00F02C5C">
      <w:pPr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29" w:name="_Toc413831262"/>
      <w:bookmarkEnd w:id="29"/>
      <w:r>
        <w:rPr>
          <w:lang w:val="pl-PL"/>
        </w:rPr>
        <w:t>Technologie implementacji systemu</w:t>
      </w:r>
    </w:p>
    <w:p w:rsidR="00A07AEF" w:rsidRDefault="00A07AEF">
      <w:pPr>
        <w:rPr>
          <w:lang w:val="pl-PL"/>
        </w:rPr>
      </w:pPr>
    </w:p>
    <w:p w:rsidR="00A07AEF" w:rsidRPr="00147B75" w:rsidRDefault="00A07AEF" w:rsidP="00F02C5C">
      <w:pPr>
        <w:rPr>
          <w:lang w:val="pl-PL"/>
        </w:rPr>
      </w:pPr>
      <w:r w:rsidRPr="00147B75">
        <w:rPr>
          <w:lang w:val="pl-PL"/>
        </w:rPr>
        <w:t>Aplikacja internetowa może być uruchamiana na każdym systemie operacyjnym.</w:t>
      </w:r>
    </w:p>
    <w:p w:rsidR="00A07AEF" w:rsidRDefault="00A07AEF" w:rsidP="00F02C5C">
      <w:r w:rsidRPr="00F02C5C">
        <w:t>Użyto technologii Java Ser</w:t>
      </w:r>
      <w:r>
        <w:t>ver Faces.</w:t>
      </w:r>
    </w:p>
    <w:p w:rsidR="00A07AEF" w:rsidRPr="00F02C5C" w:rsidRDefault="00A07AEF" w:rsidP="00F02C5C"/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30" w:name="_Toc413831263"/>
      <w:bookmarkEnd w:id="30"/>
      <w:r>
        <w:rPr>
          <w:lang w:val="pl-PL"/>
        </w:rPr>
        <w:t>Diagramy UML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Diagram(-y) klas</w:t>
      </w:r>
    </w:p>
    <w:p w:rsidR="00A07AEF" w:rsidRPr="007E73BA" w:rsidRDefault="00A07AEF" w:rsidP="007E73BA">
      <w:pPr>
        <w:rPr>
          <w:lang w:val="pl-PL"/>
        </w:rPr>
      </w:pPr>
    </w:p>
    <w:p w:rsidR="00A07AEF" w:rsidRDefault="00A07AEF">
      <w:pPr>
        <w:rPr>
          <w:lang w:val="pl-PL"/>
        </w:rPr>
      </w:pPr>
      <w:r w:rsidRPr="00F73D9D">
        <w:rPr>
          <w:lang w:val="pl-PL"/>
        </w:rPr>
        <w:pict>
          <v:shape id="_x0000_i1028" type="#_x0000_t75" style="width:419.25pt;height:363pt">
            <v:imagedata r:id="rId10" o:title=""/>
          </v:shape>
        </w:pic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Diagram(-y) czynności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Diagramy sekwencji</w:t>
      </w:r>
    </w:p>
    <w:p w:rsidR="00A07AEF" w:rsidRDefault="00A07AEF">
      <w:pPr>
        <w:rPr>
          <w:lang w:val="pl-PL"/>
        </w:rPr>
      </w:pPr>
    </w:p>
    <w:p w:rsidR="00A07AEF" w:rsidRDefault="00A07AEF" w:rsidP="00B61E73">
      <w:pPr>
        <w:keepNext/>
      </w:pPr>
      <w:r w:rsidRPr="00B61E73">
        <w:rPr>
          <w:lang w:val="pl-PL"/>
        </w:rPr>
        <w:pict>
          <v:shape id="_x0000_i1029" type="#_x0000_t75" style="width:188.25pt;height:180.75pt">
            <v:imagedata r:id="rId11" o:title=""/>
          </v:shape>
        </w:pict>
      </w:r>
    </w:p>
    <w:p w:rsidR="00A07AEF" w:rsidRDefault="00A07AEF" w:rsidP="00B61E73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diagram sekwencji: logowanie</w:t>
      </w:r>
    </w:p>
    <w:p w:rsidR="00A07AEF" w:rsidRDefault="00A07AEF" w:rsidP="00B61E73"/>
    <w:p w:rsidR="00A07AEF" w:rsidRDefault="00A07AEF" w:rsidP="00B61E73">
      <w:pPr>
        <w:keepNext/>
      </w:pPr>
      <w:r>
        <w:pict>
          <v:shape id="_x0000_i1030" type="#_x0000_t75" style="width:214.5pt;height:237pt">
            <v:imagedata r:id="rId12" o:title=""/>
          </v:shape>
        </w:pict>
      </w:r>
    </w:p>
    <w:p w:rsidR="00A07AEF" w:rsidRDefault="00A07AEF" w:rsidP="00B61E73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diagram sekwencji: rejestracja</w:t>
      </w:r>
    </w:p>
    <w:p w:rsidR="00A07AEF" w:rsidRDefault="00A07AEF" w:rsidP="00B61E73"/>
    <w:p w:rsidR="00A07AEF" w:rsidRDefault="00A07AEF" w:rsidP="00B617D6">
      <w:pPr>
        <w:keepNext/>
      </w:pPr>
      <w:r>
        <w:pict>
          <v:shape id="_x0000_i1031" type="#_x0000_t75" style="width:197.25pt;height:179.25pt">
            <v:imagedata r:id="rId13" o:title=""/>
          </v:shape>
        </w:pict>
      </w:r>
    </w:p>
    <w:p w:rsidR="00A07AEF" w:rsidRPr="00B617D6" w:rsidRDefault="00A07AEF" w:rsidP="00B617D6">
      <w:pPr>
        <w:pStyle w:val="Caption"/>
        <w:rPr>
          <w:lang w:val="pl-PL"/>
        </w:rPr>
      </w:pPr>
      <w:r w:rsidRPr="00B617D6">
        <w:rPr>
          <w:lang w:val="pl-PL"/>
        </w:rPr>
        <w:t xml:space="preserve">Rysunek </w:t>
      </w:r>
      <w:r w:rsidRPr="00B617D6">
        <w:rPr>
          <w:lang w:val="pl-PL"/>
        </w:rPr>
        <w:fldChar w:fldCharType="begin"/>
      </w:r>
      <w:r w:rsidRPr="00B617D6">
        <w:rPr>
          <w:lang w:val="pl-PL"/>
        </w:rPr>
        <w:instrText xml:space="preserve"> SEQ Rysunek \* ARABIC </w:instrText>
      </w:r>
      <w:r w:rsidRPr="00B617D6">
        <w:rPr>
          <w:lang w:val="pl-PL"/>
        </w:rPr>
        <w:fldChar w:fldCharType="separate"/>
      </w:r>
      <w:r>
        <w:rPr>
          <w:noProof/>
          <w:lang w:val="pl-PL"/>
        </w:rPr>
        <w:t>3</w:t>
      </w:r>
      <w:r w:rsidRPr="00B617D6">
        <w:rPr>
          <w:lang w:val="pl-PL"/>
        </w:rPr>
        <w:fldChar w:fldCharType="end"/>
      </w:r>
      <w:r w:rsidRPr="00B617D6">
        <w:rPr>
          <w:lang w:val="pl-PL"/>
        </w:rPr>
        <w:t xml:space="preserve"> diagram sekwencji: rezerwowanie woluminu</w:t>
      </w:r>
    </w:p>
    <w:p w:rsidR="00A07AEF" w:rsidRPr="00B617D6" w:rsidRDefault="00A07AEF" w:rsidP="00B617D6">
      <w:pPr>
        <w:rPr>
          <w:lang w:val="pl-PL"/>
        </w:rPr>
      </w:pPr>
    </w:p>
    <w:p w:rsidR="00A07AEF" w:rsidRDefault="00A07AEF" w:rsidP="00B617D6">
      <w:pPr>
        <w:keepNext/>
      </w:pPr>
      <w:r>
        <w:pict>
          <v:shape id="_x0000_i1032" type="#_x0000_t75" style="width:236.25pt;height:168pt">
            <v:imagedata r:id="rId14" o:title=""/>
          </v:shape>
        </w:pict>
      </w:r>
    </w:p>
    <w:p w:rsidR="00A07AEF" w:rsidRDefault="00A07AEF" w:rsidP="00B617D6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diagram sekwencji: przedłużanie terminu</w:t>
      </w:r>
    </w:p>
    <w:p w:rsidR="00A07AEF" w:rsidRDefault="00A07AEF" w:rsidP="00B617D6"/>
    <w:p w:rsidR="00A07AEF" w:rsidRDefault="00A07AEF" w:rsidP="00B617D6">
      <w:pPr>
        <w:keepNext/>
      </w:pPr>
      <w:r>
        <w:pict>
          <v:shape id="_x0000_i1033" type="#_x0000_t75" style="width:368.25pt;height:240pt">
            <v:imagedata r:id="rId15" o:title=""/>
          </v:shape>
        </w:pict>
      </w:r>
    </w:p>
    <w:p w:rsidR="00A07AEF" w:rsidRPr="00B617D6" w:rsidRDefault="00A07AEF" w:rsidP="00B617D6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diagram sekwencji: usuwanie użytkownika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Inne diagramy</w:t>
      </w:r>
    </w:p>
    <w:p w:rsidR="00A07AEF" w:rsidRDefault="00A07AEF">
      <w:pPr>
        <w:rPr>
          <w:lang w:val="pl-PL"/>
        </w:rPr>
      </w:pPr>
    </w:p>
    <w:p w:rsidR="00A07AEF" w:rsidRDefault="00A07AEF" w:rsidP="00187AC9">
      <w:pPr>
        <w:keepNext/>
      </w:pPr>
      <w:r w:rsidRPr="00867E09">
        <w:rPr>
          <w:lang w:val="pl-PL"/>
        </w:rPr>
        <w:pict>
          <v:shape id="_x0000_i1034" type="#_x0000_t75" style="width:305.25pt;height:400.5pt">
            <v:imagedata r:id="rId16" o:title=""/>
          </v:shape>
        </w:pict>
      </w:r>
    </w:p>
    <w:p w:rsidR="00A07AEF" w:rsidRPr="00187AC9" w:rsidRDefault="00A07AEF" w:rsidP="00187AC9">
      <w:pPr>
        <w:pStyle w:val="Caption"/>
        <w:rPr>
          <w:lang w:val="pl-PL"/>
        </w:rPr>
      </w:pPr>
      <w:r w:rsidRPr="00187AC9">
        <w:rPr>
          <w:lang w:val="pl-PL"/>
        </w:rPr>
        <w:t xml:space="preserve">Rysunek </w:t>
      </w:r>
      <w:r w:rsidRPr="00187AC9">
        <w:rPr>
          <w:lang w:val="pl-PL"/>
        </w:rPr>
        <w:fldChar w:fldCharType="begin"/>
      </w:r>
      <w:r w:rsidRPr="00187AC9">
        <w:rPr>
          <w:lang w:val="pl-PL"/>
        </w:rPr>
        <w:instrText xml:space="preserve"> SEQ Rysunek \* ARABIC </w:instrText>
      </w:r>
      <w:r w:rsidRPr="00187AC9">
        <w:rPr>
          <w:lang w:val="pl-PL"/>
        </w:rPr>
        <w:fldChar w:fldCharType="separate"/>
      </w:r>
      <w:r>
        <w:rPr>
          <w:noProof/>
          <w:lang w:val="pl-PL"/>
        </w:rPr>
        <w:t>6</w:t>
      </w:r>
      <w:r w:rsidRPr="00187AC9">
        <w:rPr>
          <w:lang w:val="pl-PL"/>
        </w:rPr>
        <w:fldChar w:fldCharType="end"/>
      </w:r>
      <w:r w:rsidRPr="00187AC9">
        <w:rPr>
          <w:lang w:val="pl-PL"/>
        </w:rPr>
        <w:t xml:space="preserve"> diagram maszyny stanowej (cykl życia woluminu)</w:t>
      </w:r>
    </w:p>
    <w:p w:rsidR="00A07AEF" w:rsidRDefault="00A07AEF" w:rsidP="00867E09">
      <w:pPr>
        <w:pStyle w:val="Caption"/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31" w:name="_Toc413831264"/>
      <w:bookmarkEnd w:id="31"/>
      <w:r>
        <w:rPr>
          <w:lang w:val="pl-PL"/>
        </w:rPr>
        <w:t>Charakterystyka zastosowanych wzorców projektowych</w:t>
      </w:r>
    </w:p>
    <w:p w:rsidR="00A07AEF" w:rsidRDefault="00A07AEF">
      <w:pPr>
        <w:rPr>
          <w:lang w:val="pl-PL"/>
        </w:rPr>
      </w:pPr>
    </w:p>
    <w:p w:rsidR="00A07AEF" w:rsidRPr="00F02C5C" w:rsidRDefault="00A07AEF" w:rsidP="00F02C5C">
      <w:pPr>
        <w:rPr>
          <w:lang w:val="pl-PL"/>
        </w:rPr>
      </w:pPr>
      <w:r w:rsidRPr="00F02C5C">
        <w:rPr>
          <w:lang w:val="pl-PL"/>
        </w:rPr>
        <w:t>W aplikacji internetowej wykorzystano wzorzec projektowy MVC, który używany jest w frameworku Java Serve</w:t>
      </w:r>
      <w:r>
        <w:rPr>
          <w:lang w:val="pl-PL"/>
        </w:rPr>
        <w:t>r Faces.</w:t>
      </w:r>
      <w:r w:rsidRPr="00F02C5C">
        <w:rPr>
          <w:lang w:val="pl-PL"/>
        </w:rPr>
        <w:br/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Wzorzec MVC:</w:t>
      </w:r>
    </w:p>
    <w:p w:rsidR="00A07AEF" w:rsidRPr="002D1504" w:rsidRDefault="00A07AEF">
      <w:pPr>
        <w:pStyle w:val="Heading4"/>
        <w:numPr>
          <w:ilvl w:val="0"/>
          <w:numId w:val="0"/>
        </w:numPr>
        <w:ind w:left="864" w:hanging="864"/>
        <w:rPr>
          <w:lang w:val="pl-PL"/>
        </w:rPr>
      </w:pPr>
      <w:r w:rsidRPr="002D1504">
        <w:rPr>
          <w:color w:val="000000"/>
          <w:sz w:val="24"/>
          <w:szCs w:val="27"/>
          <w:lang w:val="pl-PL"/>
        </w:rPr>
        <w:t>Model</w:t>
      </w:r>
    </w:p>
    <w:p w:rsidR="00A07AEF" w:rsidRPr="002D1504" w:rsidRDefault="00A07AEF">
      <w:pPr>
        <w:rPr>
          <w:lang w:val="pl-PL"/>
        </w:rPr>
      </w:pPr>
      <w:r>
        <w:rPr>
          <w:color w:val="000000"/>
          <w:szCs w:val="27"/>
          <w:shd w:val="clear" w:color="auto" w:fill="FDF5E6"/>
          <w:lang w:val="pl-PL"/>
        </w:rPr>
        <w:t xml:space="preserve">Model przechowuje informacje o stanie aplikacji. Z modelu może korzystać wiele widoków, nie może on więc od nich bezpośrednio zależeć. </w:t>
      </w:r>
      <w:r w:rsidRPr="002D1504">
        <w:rPr>
          <w:color w:val="000000"/>
          <w:szCs w:val="27"/>
          <w:shd w:val="clear" w:color="auto" w:fill="FDF5E6"/>
          <w:lang w:val="pl-PL"/>
        </w:rPr>
        <w:t>Może być zaimplementowany za pomocą beana.</w:t>
      </w:r>
    </w:p>
    <w:p w:rsidR="00A07AEF" w:rsidRPr="002D1504" w:rsidRDefault="00A07AEF">
      <w:pPr>
        <w:pStyle w:val="Heading4"/>
        <w:numPr>
          <w:ilvl w:val="0"/>
          <w:numId w:val="0"/>
        </w:numPr>
        <w:ind w:left="864" w:hanging="864"/>
        <w:rPr>
          <w:lang w:val="pl-PL"/>
        </w:rPr>
      </w:pPr>
      <w:r w:rsidRPr="002D1504">
        <w:rPr>
          <w:color w:val="000000"/>
          <w:sz w:val="24"/>
          <w:szCs w:val="27"/>
          <w:lang w:val="pl-PL"/>
        </w:rPr>
        <w:t>Widok</w:t>
      </w:r>
    </w:p>
    <w:p w:rsidR="00A07AEF" w:rsidRPr="002D1504" w:rsidRDefault="00A07AEF">
      <w:pPr>
        <w:rPr>
          <w:lang w:val="pl-PL"/>
        </w:rPr>
      </w:pPr>
      <w:r>
        <w:rPr>
          <w:color w:val="000000"/>
          <w:szCs w:val="27"/>
          <w:shd w:val="clear" w:color="auto" w:fill="FDF5E6"/>
          <w:lang w:val="pl-PL"/>
        </w:rPr>
        <w:t>Widok, to sposób prezentacji modelu użytkownikowi. Umożliwia również wprowadzanie danych. Może to być np. strona .jsp lub .html. Widok musi być w jakiś sposób informowany o zmianie modelu, sam nie może go jednak zmieniać.</w:t>
      </w:r>
    </w:p>
    <w:p w:rsidR="00A07AEF" w:rsidRPr="002D1504" w:rsidRDefault="00A07AEF">
      <w:pPr>
        <w:pStyle w:val="Heading4"/>
        <w:numPr>
          <w:ilvl w:val="0"/>
          <w:numId w:val="0"/>
        </w:numPr>
        <w:ind w:left="864" w:hanging="864"/>
        <w:rPr>
          <w:lang w:val="pl-PL"/>
        </w:rPr>
      </w:pPr>
      <w:r w:rsidRPr="002D1504">
        <w:rPr>
          <w:color w:val="000000"/>
          <w:sz w:val="24"/>
          <w:szCs w:val="27"/>
          <w:lang w:val="pl-PL"/>
        </w:rPr>
        <w:t>Kontroler</w:t>
      </w:r>
    </w:p>
    <w:p w:rsidR="00A07AEF" w:rsidRPr="002D1504" w:rsidRDefault="00A07AEF">
      <w:pPr>
        <w:rPr>
          <w:lang w:val="pl-PL"/>
        </w:rPr>
      </w:pPr>
      <w:r>
        <w:rPr>
          <w:color w:val="000000"/>
          <w:szCs w:val="27"/>
          <w:shd w:val="clear" w:color="auto" w:fill="FDF5E6"/>
          <w:lang w:val="pl-PL"/>
        </w:rPr>
        <w:t>Kontroler ma za zadanie umożliwić komunikację pomiędzy modelem i jego widokami. Musi informować widoki gdy tylko model się zmieni, a także dokonywać zmian w modelu, gdy uzna to za stosowne (np. w reakcji na żądanie z widoku).</w:t>
      </w:r>
    </w:p>
    <w:p w:rsidR="00A07AEF" w:rsidRDefault="00A07AEF">
      <w:pPr>
        <w:rPr>
          <w:color w:val="000000"/>
          <w:szCs w:val="27"/>
          <w:shd w:val="clear" w:color="auto" w:fill="FDF5E6"/>
          <w:lang w:val="pl-PL"/>
        </w:rPr>
      </w:pPr>
    </w:p>
    <w:p w:rsidR="00A07AEF" w:rsidRDefault="00A07AEF">
      <w:pPr>
        <w:rPr>
          <w:noProof/>
          <w:lang w:val="pl-PL" w:eastAsia="pl-PL"/>
        </w:rPr>
      </w:pPr>
      <w:r w:rsidRPr="00F73D9D">
        <w:rPr>
          <w:noProof/>
          <w:lang w:val="pl-PL" w:eastAsia="pl-PL"/>
        </w:rPr>
        <w:pict>
          <v:shape id="Picture" o:spid="_x0000_i1035" type="#_x0000_t75" alt="Design-and-realisation-of-a-knowledge-base22" style="width:281.25pt;height:265.5pt;visibility:visible">
            <v:imagedata r:id="rId17" o:title=""/>
          </v:shape>
        </w:pict>
      </w:r>
    </w:p>
    <w:p w:rsidR="00A07AEF" w:rsidRDefault="00A07AEF"/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32" w:name="_Toc413831265"/>
      <w:bookmarkEnd w:id="32"/>
      <w:r>
        <w:rPr>
          <w:lang w:val="pl-PL"/>
        </w:rPr>
        <w:t>Projekt bazy danych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Schemat</w:t>
      </w:r>
    </w:p>
    <w:p w:rsidR="00A07AEF" w:rsidRPr="002D1504" w:rsidRDefault="00A07AEF">
      <w:pPr>
        <w:rPr>
          <w:lang w:val="pl-PL"/>
        </w:rPr>
      </w:pPr>
    </w:p>
    <w:p w:rsidR="00A07AEF" w:rsidRDefault="00A07AEF">
      <w:pPr>
        <w:rPr>
          <w:lang w:val="pl-PL"/>
        </w:rPr>
      </w:pPr>
    </w:p>
    <w:p w:rsidR="00A07AEF" w:rsidRDefault="00A07AEF">
      <w:r w:rsidRPr="00F73D9D">
        <w:rPr>
          <w:noProof/>
          <w:lang w:val="pl-PL" w:eastAsia="pl-PL"/>
        </w:rPr>
        <w:pict>
          <v:shape id="_x0000_i1036" type="#_x0000_t75" style="width:431.25pt;height:183.75pt;visibility:visible">
            <v:imagedata r:id="rId18" o:title=""/>
          </v:shape>
        </w:pic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Projekty szczegółowe tabel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33" w:name="_Toc413831266"/>
      <w:bookmarkEnd w:id="33"/>
      <w:r>
        <w:rPr>
          <w:lang w:val="pl-PL"/>
        </w:rPr>
        <w:t>Projekt interfejsu użytkownika</w:t>
      </w: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Lista głównych elementów interfejsu</w:t>
      </w:r>
    </w:p>
    <w:p w:rsidR="00A07AEF" w:rsidRDefault="00A07AEF">
      <w:pPr>
        <w:rPr>
          <w:lang w:val="pl-PL"/>
        </w:rPr>
      </w:pPr>
    </w:p>
    <w:p w:rsidR="00A07AEF" w:rsidRDefault="00A07AEF">
      <w:pPr>
        <w:pStyle w:val="ListParagraph"/>
        <w:numPr>
          <w:ilvl w:val="0"/>
          <w:numId w:val="18"/>
        </w:numPr>
      </w:pPr>
      <w:r>
        <w:rPr>
          <w:lang w:val="pl-PL"/>
        </w:rPr>
        <w:t>Rejestracja użytkownika</w:t>
      </w:r>
    </w:p>
    <w:p w:rsidR="00A07AEF" w:rsidRDefault="00A07AEF">
      <w:pPr>
        <w:pStyle w:val="ListParagraph"/>
        <w:numPr>
          <w:ilvl w:val="0"/>
          <w:numId w:val="18"/>
        </w:numPr>
      </w:pPr>
      <w:r>
        <w:rPr>
          <w:lang w:val="pl-PL"/>
        </w:rPr>
        <w:t>Logowanie</w:t>
      </w:r>
    </w:p>
    <w:p w:rsidR="00A07AEF" w:rsidRDefault="00A07AEF">
      <w:pPr>
        <w:pStyle w:val="ListParagraph"/>
        <w:numPr>
          <w:ilvl w:val="1"/>
          <w:numId w:val="18"/>
        </w:numPr>
      </w:pPr>
      <w:r>
        <w:rPr>
          <w:lang w:val="pl-PL"/>
        </w:rPr>
        <w:t>Generowanie loginu</w:t>
      </w:r>
    </w:p>
    <w:p w:rsidR="00A07AEF" w:rsidRDefault="00A07AEF">
      <w:pPr>
        <w:pStyle w:val="ListParagraph"/>
        <w:numPr>
          <w:ilvl w:val="0"/>
          <w:numId w:val="18"/>
        </w:numPr>
      </w:pPr>
      <w:r>
        <w:rPr>
          <w:lang w:val="pl-PL"/>
        </w:rPr>
        <w:t>Wyświetlanie listy książek</w:t>
      </w:r>
    </w:p>
    <w:p w:rsidR="00A07AEF" w:rsidRDefault="00A07AEF">
      <w:pPr>
        <w:pStyle w:val="ListParagraph"/>
        <w:numPr>
          <w:ilvl w:val="0"/>
          <w:numId w:val="18"/>
        </w:numPr>
      </w:pPr>
      <w:r>
        <w:rPr>
          <w:lang w:val="pl-PL"/>
        </w:rPr>
        <w:t>Wyszukiwanie książek</w:t>
      </w:r>
    </w:p>
    <w:p w:rsidR="00A07AEF" w:rsidRPr="00F02C5C" w:rsidRDefault="00A07AEF">
      <w:pPr>
        <w:pStyle w:val="ListParagraph"/>
        <w:numPr>
          <w:ilvl w:val="0"/>
          <w:numId w:val="18"/>
        </w:numPr>
      </w:pPr>
      <w:r>
        <w:rPr>
          <w:lang w:val="pl-PL"/>
        </w:rPr>
        <w:t>Sprawdzanie wypożyczonych książek</w:t>
      </w:r>
    </w:p>
    <w:p w:rsidR="00A07AEF" w:rsidRDefault="00A07AEF" w:rsidP="00F02C5C">
      <w:pPr>
        <w:pStyle w:val="ListParagraph"/>
        <w:ind w:left="360"/>
      </w:pPr>
    </w:p>
    <w:p w:rsidR="00A07AEF" w:rsidRDefault="00A07AEF">
      <w:pPr>
        <w:pStyle w:val="Heading3"/>
        <w:numPr>
          <w:ilvl w:val="2"/>
          <w:numId w:val="16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:rsidR="00A07AEF" w:rsidRDefault="00A07AEF">
      <w:pPr>
        <w:pStyle w:val="ListParagraph"/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Główne menu po włączeniu aplikacji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Opis:</w:t>
      </w:r>
      <w:r>
        <w:rPr>
          <w:lang w:val="pl-PL"/>
        </w:rPr>
        <w:t xml:space="preserve"> Wybór logowania i rejestracji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37" type="#_x0000_t75" alt="index" style="width:173.25pt;height:3in;visibility:visible">
            <v:imagedata r:id="rId19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Wykorzystane dane:</w:t>
      </w:r>
      <w:r>
        <w:rPr>
          <w:lang w:val="pl-PL"/>
        </w:rPr>
        <w:t xml:space="preserve"> brak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 ma możliwość wyboru między dwoma opcjami: </w:t>
      </w:r>
      <w:r>
        <w:rPr>
          <w:lang w:val="pl-PL"/>
        </w:rPr>
        <w:br/>
        <w:t>- Zaloguj(przechodzi do ekranu logowania)</w:t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- Zarejestruj(przechodzi do ekranu rejestracji).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1.1.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Logowanie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Opis:</w:t>
      </w:r>
      <w:r>
        <w:rPr>
          <w:lang w:val="pl-PL"/>
        </w:rPr>
        <w:t xml:space="preserve"> Możliwość zalogowania do systemu</w:t>
      </w:r>
    </w:p>
    <w:p w:rsidR="00A07AEF" w:rsidRDefault="00A07AEF"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38" type="#_x0000_t75" style="width:300pt;height:217.5pt;visibility:visible">
            <v:imagedata r:id="rId20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Wykorzystane dane:</w:t>
      </w:r>
      <w:r>
        <w:rPr>
          <w:lang w:val="pl-PL"/>
        </w:rPr>
        <w:t xml:space="preserve"> Dane z bazy danych użytkowników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Użytkownik, po wpisaniu loginu i hasła, loguje się do systemu.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1.2.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Rejestracja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Opis:</w:t>
      </w:r>
      <w:r>
        <w:rPr>
          <w:lang w:val="pl-PL"/>
        </w:rPr>
        <w:t xml:space="preserve"> Możliwość zarejestrowania użytkownika do systemu</w:t>
      </w:r>
    </w:p>
    <w:p w:rsidR="00A07AEF" w:rsidRDefault="00A07AEF"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39" type="#_x0000_t75" alt="rejestracja" style="width:317.25pt;height:234pt;visibility:visible">
            <v:imagedata r:id="rId21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Wykorzystane dane:</w:t>
      </w:r>
      <w:r>
        <w:rPr>
          <w:lang w:val="pl-PL"/>
        </w:rPr>
        <w:t xml:space="preserve"> Dane z bazy danych pozostałych użytkowników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 xml:space="preserve">Opis działania: </w:t>
      </w:r>
      <w:r>
        <w:rPr>
          <w:lang w:val="pl-PL"/>
        </w:rPr>
        <w:t>Użytkownik, po wpisaniu danych do formularza, rejestruje się do systemu.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1.2.1.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Generowanie loginu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40" type="#_x0000_t75" alt="generuj_login" style="width:313.5pt;height:152.25pt;visibility:visible">
            <v:imagedata r:id="rId22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 xml:space="preserve">Wykorzystane dane: </w:t>
      </w:r>
      <w:r>
        <w:rPr>
          <w:lang w:val="pl-PL"/>
        </w:rPr>
        <w:t>Dane z bazy danych pozostałych użytkowników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Użytkownik, po imion oraz nazwiska oraz naciśnięciu przycisku „Generuj login” otrzymuje swój niepowtarzalny login stworzony na podstawie pierwszej litery imienia oraz całego nazwiska. W przypadku, gdy w bazie danych istnieje już użytkownik o takim loginie, do wygenerowanego loginu dopisywana jest pierwsza litera drugiego imienia. 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1.3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Menu wyboru działania.</w:t>
      </w:r>
      <w:r>
        <w:rPr>
          <w:lang w:val="pl-PL"/>
        </w:rPr>
        <w:br/>
      </w:r>
      <w:r>
        <w:rPr>
          <w:b/>
          <w:lang w:val="pl-PL"/>
        </w:rPr>
        <w:t>Opis:</w:t>
      </w:r>
      <w:r>
        <w:rPr>
          <w:lang w:val="pl-PL"/>
        </w:rPr>
        <w:t xml:space="preserve"> Menu, które wyświetla się po poprawnym zalogowaniu użytkownika</w:t>
      </w:r>
    </w:p>
    <w:p w:rsidR="00A07AEF" w:rsidRDefault="00A07AEF"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41" type="#_x0000_t75" style="width:320.25pt;height:291pt;visibility:visible">
            <v:imagedata r:id="rId23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 ma możliwość wyboru między trzema opcjami:</w:t>
      </w:r>
      <w:r>
        <w:rPr>
          <w:lang w:val="pl-PL"/>
        </w:rPr>
        <w:br/>
        <w:t>1. Znajdź książkę</w:t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2. Wyświetl listę wszystkich książek</w:t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3. Sprawdź wypożyczone książki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1.3.1.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Znajdź książkę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42" type="#_x0000_t75" style="width:401.25pt;height:209.25pt;visibility:visible">
            <v:imagedata r:id="rId24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 xml:space="preserve">Wykorzystane dane: </w:t>
      </w:r>
      <w:r>
        <w:rPr>
          <w:lang w:val="pl-PL"/>
        </w:rPr>
        <w:t>Dane z bazy danych wszystkich książek.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Użytkownikowi, po wpisaniu interesującego go tytułu książki oraz kliknięciu przycisku „szukaj”, wyświetla się lista z danymi książkami.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1.3.2.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Wyświetl listę wszystkich książek.</w:t>
      </w:r>
    </w:p>
    <w:p w:rsidR="00A07AEF" w:rsidRDefault="00A07AEF"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43" type="#_x0000_t75" style="width:429pt;height:56.25pt;visibility:visible">
            <v:imagedata r:id="rId25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 xml:space="preserve">Wykorzystane dane: </w:t>
      </w:r>
      <w:r>
        <w:rPr>
          <w:lang w:val="pl-PL"/>
        </w:rPr>
        <w:t>Dane z bazy danych wszystkich książek.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Użytkownikowi wyświetla się lista wszystkich książek dostępnych w bibliotece.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Numer:</w:t>
      </w:r>
      <w:r>
        <w:rPr>
          <w:lang w:val="pl-PL"/>
        </w:rPr>
        <w:t xml:space="preserve"> 1.3.3.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Nazwa:</w:t>
      </w:r>
      <w:r>
        <w:rPr>
          <w:lang w:val="pl-PL"/>
        </w:rPr>
        <w:t xml:space="preserve"> Sprawdź wypożyczone książki.</w:t>
      </w:r>
    </w:p>
    <w:p w:rsidR="00A07AEF" w:rsidRDefault="00A07AEF">
      <w:r>
        <w:rPr>
          <w:b/>
          <w:lang w:val="pl-PL"/>
        </w:rPr>
        <w:t>Projekt graficzny:</w:t>
      </w:r>
    </w:p>
    <w:p w:rsidR="00A07AEF" w:rsidRDefault="00A07AEF">
      <w:r w:rsidRPr="00F73D9D">
        <w:rPr>
          <w:noProof/>
          <w:lang w:val="pl-PL" w:eastAsia="pl-PL"/>
        </w:rPr>
        <w:pict>
          <v:shape id="_x0000_i1044" type="#_x0000_t75" style="width:429.75pt;height:69.75pt;visibility:visible">
            <v:imagedata r:id="rId26" o:title=""/>
          </v:shape>
        </w:pic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 xml:space="preserve">Wykorzystane dane: </w:t>
      </w:r>
      <w:r>
        <w:rPr>
          <w:lang w:val="pl-PL"/>
        </w:rPr>
        <w:t>Dane z bazy danych wypożyczonych książek danego użytkownika.</w:t>
      </w:r>
    </w:p>
    <w:p w:rsidR="00A07AEF" w:rsidRPr="002D1504" w:rsidRDefault="00A07AEF">
      <w:pPr>
        <w:rPr>
          <w:lang w:val="pl-PL"/>
        </w:rPr>
      </w:pPr>
      <w:r>
        <w:rPr>
          <w:b/>
          <w:lang w:val="pl-PL"/>
        </w:rPr>
        <w:t>Opis działania:</w:t>
      </w:r>
      <w:r>
        <w:rPr>
          <w:lang w:val="pl-PL"/>
        </w:rPr>
        <w:t xml:space="preserve"> Użytkownikowi wyświetla się lista książek, które wcześniej wypożyczył.</w:t>
      </w:r>
    </w:p>
    <w:p w:rsidR="00A07AEF" w:rsidRDefault="00A07AEF">
      <w:pPr>
        <w:rPr>
          <w:lang w:val="pl-PL"/>
        </w:rPr>
      </w:pPr>
      <w:r>
        <w:rPr>
          <w:lang w:val="pl-PL"/>
        </w:rPr>
        <w:br w:type="page"/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34" w:name="_Toc413831267"/>
      <w:bookmarkEnd w:id="34"/>
      <w:r>
        <w:rPr>
          <w:lang w:val="pl-PL"/>
        </w:rPr>
        <w:t>Procedura wdrożenia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35" w:name="_Toc413831268"/>
      <w:bookmarkEnd w:id="35"/>
      <w:r>
        <w:rPr>
          <w:lang w:val="pl-PL"/>
        </w:rPr>
        <w:t>Dokumentacja dla użytkownika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36" w:name="_Toc413831269"/>
      <w:bookmarkEnd w:id="36"/>
      <w:r>
        <w:rPr>
          <w:lang w:val="pl-PL"/>
        </w:rPr>
        <w:t>Podsumowanie</w:t>
      </w:r>
    </w:p>
    <w:p w:rsidR="00A07AEF" w:rsidRDefault="00A07AEF">
      <w:pPr>
        <w:pStyle w:val="Heading2"/>
        <w:numPr>
          <w:ilvl w:val="1"/>
          <w:numId w:val="16"/>
        </w:numPr>
        <w:rPr>
          <w:lang w:val="pl-PL"/>
        </w:rPr>
      </w:pPr>
      <w:bookmarkStart w:id="37" w:name="_Toc413831270"/>
      <w:bookmarkEnd w:id="37"/>
      <w:r>
        <w:rPr>
          <w:lang w:val="pl-PL"/>
        </w:rPr>
        <w:t>Szczegółowe nakłady projektowe członków zespołu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Szczegóły działania ukazane są poniżej.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Stanowisko</w:t>
      </w:r>
      <w:r>
        <w:rPr>
          <w:lang w:val="pl-PL"/>
        </w:rPr>
        <w:tab/>
      </w:r>
      <w:r>
        <w:rPr>
          <w:lang w:val="pl-PL"/>
        </w:rPr>
        <w:tab/>
        <w:t>Liczba godzin poświęcona na projekt</w:t>
      </w:r>
      <w:r>
        <w:rPr>
          <w:lang w:val="pl-PL"/>
        </w:rPr>
        <w:tab/>
      </w:r>
      <w:r>
        <w:rPr>
          <w:lang w:val="pl-PL"/>
        </w:rPr>
        <w:tab/>
        <w:t>% projektu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Programiści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50 h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60 %</w:t>
      </w:r>
    </w:p>
    <w:p w:rsidR="00A07AEF" w:rsidRDefault="00A07AEF">
      <w:pPr>
        <w:rPr>
          <w:lang w:val="pl-PL"/>
        </w:rPr>
      </w:pPr>
    </w:p>
    <w:p w:rsidR="00A07AEF" w:rsidRPr="002D1504" w:rsidRDefault="00A07AEF">
      <w:pPr>
        <w:rPr>
          <w:lang w:val="pl-PL"/>
        </w:rPr>
      </w:pPr>
      <w:r>
        <w:rPr>
          <w:lang w:val="pl-PL"/>
        </w:rPr>
        <w:t>Grupa dokumentująca:</w:t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1 członek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35 h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20%</w:t>
      </w:r>
    </w:p>
    <w:p w:rsidR="00A07AEF" w:rsidRPr="002D1504" w:rsidRDefault="00A07AEF">
      <w:pPr>
        <w:rPr>
          <w:lang w:val="pl-PL"/>
        </w:rPr>
      </w:pPr>
      <w:r>
        <w:rPr>
          <w:lang w:val="pl-PL"/>
        </w:rPr>
        <w:t>2 członek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35 h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20%</w:t>
      </w:r>
    </w:p>
    <w:p w:rsidR="00A07AEF" w:rsidRDefault="00A07AEF">
      <w:pPr>
        <w:rPr>
          <w:lang w:val="pl-PL"/>
        </w:rPr>
      </w:pPr>
    </w:p>
    <w:p w:rsidR="00A07AEF" w:rsidRDefault="00A07AEF">
      <w:r>
        <w:rPr>
          <w:lang w:val="pl-PL"/>
        </w:rPr>
        <w:t>Łączny czas przy tworzeniu projektu to 120 godzin. 50 godzin to implementacja oraz utworzenie całej aplikacji oraz systemu ją obsługującego. 70 h to utworzenie obszernej dokumentacji odnośnie całkowitego projektu.</w:t>
      </w:r>
    </w:p>
    <w:p w:rsidR="00A07AEF" w:rsidRDefault="00A07AEF">
      <w:pPr>
        <w:pStyle w:val="Heading1"/>
        <w:numPr>
          <w:ilvl w:val="0"/>
          <w:numId w:val="16"/>
        </w:numPr>
        <w:rPr>
          <w:lang w:val="pl-PL"/>
        </w:rPr>
      </w:pPr>
      <w:bookmarkStart w:id="38" w:name="_Toc413831271"/>
      <w:bookmarkEnd w:id="38"/>
      <w:r>
        <w:rPr>
          <w:lang w:val="pl-PL"/>
        </w:rPr>
        <w:t>Inne informacje</w:t>
      </w:r>
    </w:p>
    <w:p w:rsidR="00A07AEF" w:rsidRPr="002D1504" w:rsidRDefault="00A07AEF">
      <w:pPr>
        <w:rPr>
          <w:lang w:val="pl-PL"/>
        </w:rPr>
      </w:pPr>
    </w:p>
    <w:sectPr w:rsidR="00A07AEF" w:rsidRPr="002D1504" w:rsidSect="00B43BE0">
      <w:pgSz w:w="12240" w:h="15840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AEF" w:rsidRDefault="00A07AEF">
      <w:r>
        <w:separator/>
      </w:r>
    </w:p>
  </w:endnote>
  <w:endnote w:type="continuationSeparator" w:id="0">
    <w:p w:rsidR="00A07AEF" w:rsidRDefault="00A07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EE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AEF" w:rsidRDefault="00A07AEF">
      <w:r>
        <w:separator/>
      </w:r>
    </w:p>
  </w:footnote>
  <w:footnote w:type="continuationSeparator" w:id="0">
    <w:p w:rsidR="00A07AEF" w:rsidRDefault="00A07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B07A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2FCE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190FC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A8E76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68687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6EC8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6A39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0E6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045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F9CE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B7402"/>
    <w:multiLevelType w:val="hybridMultilevel"/>
    <w:tmpl w:val="79DAFC94"/>
    <w:lvl w:ilvl="0" w:tplc="230842E4">
      <w:start w:val="1"/>
      <w:numFmt w:val="decimal"/>
      <w:lvlText w:val="%1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3C418FA"/>
    <w:multiLevelType w:val="hybridMultilevel"/>
    <w:tmpl w:val="95AA1FD0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4C3613A"/>
    <w:multiLevelType w:val="multilevel"/>
    <w:tmpl w:val="FFFFFFFF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7D94B96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B1554BC"/>
    <w:multiLevelType w:val="hybridMultilevel"/>
    <w:tmpl w:val="DDFC8742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0F7A6853"/>
    <w:multiLevelType w:val="hybridMultilevel"/>
    <w:tmpl w:val="06763B7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F8066AF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1470FE7"/>
    <w:multiLevelType w:val="multilevel"/>
    <w:tmpl w:val="FFFFFFF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/>
      </w:rPr>
    </w:lvl>
  </w:abstractNum>
  <w:abstractNum w:abstractNumId="18">
    <w:nsid w:val="14955D33"/>
    <w:multiLevelType w:val="hybridMultilevel"/>
    <w:tmpl w:val="5290C332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63C73B4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26454EAB"/>
    <w:multiLevelType w:val="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/>
      </w:rPr>
    </w:lvl>
  </w:abstractNum>
  <w:abstractNum w:abstractNumId="21">
    <w:nsid w:val="28A5758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871B49"/>
    <w:multiLevelType w:val="hybridMultilevel"/>
    <w:tmpl w:val="DFE4C18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F3007E8"/>
    <w:multiLevelType w:val="hybridMultilevel"/>
    <w:tmpl w:val="F55ED3C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0916BDB"/>
    <w:multiLevelType w:val="hybridMultilevel"/>
    <w:tmpl w:val="F7229A6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E46F5D"/>
    <w:multiLevelType w:val="hybridMultilevel"/>
    <w:tmpl w:val="2E7C9D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CF1DF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48110481"/>
    <w:multiLevelType w:val="hybridMultilevel"/>
    <w:tmpl w:val="DA4AE65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DC5F02"/>
    <w:multiLevelType w:val="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/>
      </w:rPr>
    </w:lvl>
  </w:abstractNum>
  <w:abstractNum w:abstractNumId="29">
    <w:nsid w:val="4B280CE9"/>
    <w:multiLevelType w:val="hybridMultilevel"/>
    <w:tmpl w:val="B48833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5B6D4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cs="Times New Roman"/>
      </w:rPr>
    </w:lvl>
  </w:abstractNum>
  <w:abstractNum w:abstractNumId="31">
    <w:nsid w:val="55C4022F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57342B35"/>
    <w:multiLevelType w:val="hybridMultilevel"/>
    <w:tmpl w:val="84A2DEE4"/>
    <w:lvl w:ilvl="0" w:tplc="230842E4">
      <w:start w:val="1"/>
      <w:numFmt w:val="decimal"/>
      <w:lvlText w:val="%1."/>
      <w:lvlJc w:val="left"/>
      <w:pPr>
        <w:tabs>
          <w:tab w:val="num" w:pos="3240"/>
        </w:tabs>
        <w:ind w:left="3240" w:hanging="288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3">
    <w:nsid w:val="69D26BC0"/>
    <w:multiLevelType w:val="hybridMultilevel"/>
    <w:tmpl w:val="0BAC2F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262033"/>
    <w:multiLevelType w:val="hybridMultilevel"/>
    <w:tmpl w:val="19FC36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032850"/>
    <w:multiLevelType w:val="hybridMultilevel"/>
    <w:tmpl w:val="9CF8668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22618A"/>
    <w:multiLevelType w:val="hybridMultilevel"/>
    <w:tmpl w:val="7180A83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58A7CE7"/>
    <w:multiLevelType w:val="multilevel"/>
    <w:tmpl w:val="93D4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64A44AA"/>
    <w:multiLevelType w:val="hybridMultilevel"/>
    <w:tmpl w:val="D3DE8E12"/>
    <w:lvl w:ilvl="0" w:tplc="0415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9">
    <w:nsid w:val="765F61E4"/>
    <w:multiLevelType w:val="hybridMultilevel"/>
    <w:tmpl w:val="8A660D4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A3E693A"/>
    <w:multiLevelType w:val="hybridMultilevel"/>
    <w:tmpl w:val="DE469E0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A85210F"/>
    <w:multiLevelType w:val="hybridMultilevel"/>
    <w:tmpl w:val="C99A949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1071E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3">
    <w:nsid w:val="7E25366C"/>
    <w:multiLevelType w:val="hybridMultilevel"/>
    <w:tmpl w:val="2732FA40"/>
    <w:lvl w:ilvl="0" w:tplc="230842E4">
      <w:start w:val="1"/>
      <w:numFmt w:val="decimal"/>
      <w:lvlText w:val="%1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F552C76"/>
    <w:multiLevelType w:val="hybridMultilevel"/>
    <w:tmpl w:val="E6501434"/>
    <w:lvl w:ilvl="0" w:tplc="230842E4">
      <w:start w:val="1"/>
      <w:numFmt w:val="decimal"/>
      <w:lvlText w:val="%1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3"/>
  </w:num>
  <w:num w:numId="5">
    <w:abstractNumId w:val="8"/>
  </w:num>
  <w:num w:numId="6">
    <w:abstractNumId w:val="3"/>
  </w:num>
  <w:num w:numId="7">
    <w:abstractNumId w:val="31"/>
  </w:num>
  <w:num w:numId="8">
    <w:abstractNumId w:val="42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28"/>
  </w:num>
  <w:num w:numId="14">
    <w:abstractNumId w:val="20"/>
  </w:num>
  <w:num w:numId="15">
    <w:abstractNumId w:val="26"/>
  </w:num>
  <w:num w:numId="16">
    <w:abstractNumId w:val="19"/>
  </w:num>
  <w:num w:numId="17">
    <w:abstractNumId w:val="17"/>
  </w:num>
  <w:num w:numId="18">
    <w:abstractNumId w:val="30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24"/>
  </w:num>
  <w:num w:numId="30">
    <w:abstractNumId w:val="25"/>
  </w:num>
  <w:num w:numId="31">
    <w:abstractNumId w:val="33"/>
  </w:num>
  <w:num w:numId="32">
    <w:abstractNumId w:val="15"/>
  </w:num>
  <w:num w:numId="33">
    <w:abstractNumId w:val="22"/>
  </w:num>
  <w:num w:numId="34">
    <w:abstractNumId w:val="36"/>
  </w:num>
  <w:num w:numId="35">
    <w:abstractNumId w:val="39"/>
  </w:num>
  <w:num w:numId="36">
    <w:abstractNumId w:val="27"/>
  </w:num>
  <w:num w:numId="37">
    <w:abstractNumId w:val="23"/>
  </w:num>
  <w:num w:numId="38">
    <w:abstractNumId w:val="34"/>
  </w:num>
  <w:num w:numId="39">
    <w:abstractNumId w:val="35"/>
  </w:num>
  <w:num w:numId="40">
    <w:abstractNumId w:val="40"/>
  </w:num>
  <w:num w:numId="41">
    <w:abstractNumId w:val="11"/>
  </w:num>
  <w:num w:numId="42">
    <w:abstractNumId w:val="37"/>
  </w:num>
  <w:num w:numId="43">
    <w:abstractNumId w:val="14"/>
  </w:num>
  <w:num w:numId="44">
    <w:abstractNumId w:val="43"/>
  </w:num>
  <w:num w:numId="45">
    <w:abstractNumId w:val="29"/>
  </w:num>
  <w:num w:numId="46">
    <w:abstractNumId w:val="18"/>
  </w:num>
  <w:num w:numId="47">
    <w:abstractNumId w:val="32"/>
  </w:num>
  <w:num w:numId="48">
    <w:abstractNumId w:val="38"/>
  </w:num>
  <w:num w:numId="49">
    <w:abstractNumId w:val="44"/>
  </w:num>
  <w:num w:numId="50">
    <w:abstractNumId w:val="10"/>
  </w:num>
  <w:num w:numId="51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3BE0"/>
    <w:rsid w:val="00056803"/>
    <w:rsid w:val="00083AB2"/>
    <w:rsid w:val="000A3266"/>
    <w:rsid w:val="000B55B0"/>
    <w:rsid w:val="00133D0C"/>
    <w:rsid w:val="00144BE4"/>
    <w:rsid w:val="00147B75"/>
    <w:rsid w:val="00161A1A"/>
    <w:rsid w:val="00172A6C"/>
    <w:rsid w:val="00187AC9"/>
    <w:rsid w:val="001C2053"/>
    <w:rsid w:val="00213898"/>
    <w:rsid w:val="00220121"/>
    <w:rsid w:val="0024035C"/>
    <w:rsid w:val="00272443"/>
    <w:rsid w:val="002D1504"/>
    <w:rsid w:val="002D62F4"/>
    <w:rsid w:val="003050DD"/>
    <w:rsid w:val="00316867"/>
    <w:rsid w:val="00384779"/>
    <w:rsid w:val="00385A8C"/>
    <w:rsid w:val="003B3405"/>
    <w:rsid w:val="003C6B30"/>
    <w:rsid w:val="004046A7"/>
    <w:rsid w:val="00447669"/>
    <w:rsid w:val="00504E99"/>
    <w:rsid w:val="005931AA"/>
    <w:rsid w:val="005B22DF"/>
    <w:rsid w:val="006707A1"/>
    <w:rsid w:val="006930AC"/>
    <w:rsid w:val="00720098"/>
    <w:rsid w:val="00735E93"/>
    <w:rsid w:val="00750DA8"/>
    <w:rsid w:val="00754FC3"/>
    <w:rsid w:val="007B1D2A"/>
    <w:rsid w:val="007D3D6F"/>
    <w:rsid w:val="007E73BA"/>
    <w:rsid w:val="00804FE9"/>
    <w:rsid w:val="0083736F"/>
    <w:rsid w:val="0085057F"/>
    <w:rsid w:val="00867E09"/>
    <w:rsid w:val="00885BFC"/>
    <w:rsid w:val="008944E2"/>
    <w:rsid w:val="008F1F7D"/>
    <w:rsid w:val="00917C45"/>
    <w:rsid w:val="00945B52"/>
    <w:rsid w:val="00946E07"/>
    <w:rsid w:val="00951DF2"/>
    <w:rsid w:val="00985E1A"/>
    <w:rsid w:val="009958C2"/>
    <w:rsid w:val="009A138C"/>
    <w:rsid w:val="00A07AEF"/>
    <w:rsid w:val="00A37AE2"/>
    <w:rsid w:val="00A650E8"/>
    <w:rsid w:val="00AA04DE"/>
    <w:rsid w:val="00AB3BB4"/>
    <w:rsid w:val="00B230F6"/>
    <w:rsid w:val="00B43BE0"/>
    <w:rsid w:val="00B617D6"/>
    <w:rsid w:val="00B61E73"/>
    <w:rsid w:val="00B64562"/>
    <w:rsid w:val="00B81A51"/>
    <w:rsid w:val="00BA6C46"/>
    <w:rsid w:val="00BB33AD"/>
    <w:rsid w:val="00BF5B00"/>
    <w:rsid w:val="00C524C9"/>
    <w:rsid w:val="00C57645"/>
    <w:rsid w:val="00CE229B"/>
    <w:rsid w:val="00D163FB"/>
    <w:rsid w:val="00D34ECC"/>
    <w:rsid w:val="00D72F44"/>
    <w:rsid w:val="00D8313D"/>
    <w:rsid w:val="00D95C3B"/>
    <w:rsid w:val="00DC1B07"/>
    <w:rsid w:val="00DD14AC"/>
    <w:rsid w:val="00DF3995"/>
    <w:rsid w:val="00E93310"/>
    <w:rsid w:val="00EA3445"/>
    <w:rsid w:val="00F02C5C"/>
    <w:rsid w:val="00F71184"/>
    <w:rsid w:val="00F73D9D"/>
    <w:rsid w:val="00F80887"/>
    <w:rsid w:val="00FE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3D9D"/>
    <w:pPr>
      <w:suppressAutoHyphens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3D9D"/>
    <w:pPr>
      <w:keepNext/>
      <w:keepLines/>
      <w:pageBreakBefore/>
      <w:numPr>
        <w:numId w:val="1"/>
      </w:numPr>
      <w:tabs>
        <w:tab w:val="clear" w:pos="360"/>
      </w:tabs>
      <w:spacing w:before="240" w:after="60"/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3D9D"/>
    <w:pPr>
      <w:keepNext/>
      <w:numPr>
        <w:ilvl w:val="1"/>
        <w:numId w:val="1"/>
      </w:numPr>
      <w:tabs>
        <w:tab w:val="clear" w:pos="360"/>
      </w:tabs>
      <w:spacing w:before="240" w:after="60"/>
      <w:ind w:left="576" w:hanging="576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3D9D"/>
    <w:pPr>
      <w:keepNext/>
      <w:numPr>
        <w:ilvl w:val="2"/>
        <w:numId w:val="1"/>
      </w:numPr>
      <w:tabs>
        <w:tab w:val="clear" w:pos="360"/>
      </w:tabs>
      <w:spacing w:before="240" w:after="60"/>
      <w:ind w:left="720" w:hanging="72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3D9D"/>
    <w:pPr>
      <w:keepNext/>
      <w:numPr>
        <w:ilvl w:val="3"/>
        <w:numId w:val="1"/>
      </w:numPr>
      <w:tabs>
        <w:tab w:val="clear" w:pos="36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3D9D"/>
    <w:pPr>
      <w:numPr>
        <w:ilvl w:val="4"/>
        <w:numId w:val="1"/>
      </w:numPr>
      <w:tabs>
        <w:tab w:val="clear" w:pos="36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3D9D"/>
    <w:pPr>
      <w:numPr>
        <w:ilvl w:val="5"/>
        <w:numId w:val="1"/>
      </w:numPr>
      <w:tabs>
        <w:tab w:val="clear" w:pos="360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3D9D"/>
    <w:pPr>
      <w:numPr>
        <w:ilvl w:val="6"/>
        <w:numId w:val="1"/>
      </w:numPr>
      <w:tabs>
        <w:tab w:val="clear" w:pos="360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73D9D"/>
    <w:pPr>
      <w:numPr>
        <w:ilvl w:val="7"/>
        <w:numId w:val="1"/>
      </w:numPr>
      <w:tabs>
        <w:tab w:val="clear" w:pos="36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3D9D"/>
    <w:pPr>
      <w:numPr>
        <w:ilvl w:val="8"/>
        <w:numId w:val="1"/>
      </w:numPr>
      <w:tabs>
        <w:tab w:val="clear" w:pos="360"/>
      </w:tabs>
      <w:spacing w:before="240" w:after="60"/>
      <w:ind w:left="1584" w:hanging="1584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3D9D"/>
    <w:rPr>
      <w:rFonts w:ascii="Droid Serif" w:hAnsi="Droid Serif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3D9D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73D9D"/>
    <w:rPr>
      <w:rFonts w:ascii="Droid Serif" w:hAnsi="Droid Serif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73D9D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3D9D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73D9D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73D9D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73D9D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73D9D"/>
    <w:rPr>
      <w:rFonts w:ascii="Arial" w:hAnsi="Arial" w:cs="Times New Roman"/>
    </w:rPr>
  </w:style>
  <w:style w:type="character" w:customStyle="1" w:styleId="TitleChar">
    <w:name w:val="Title Char"/>
    <w:link w:val="Title"/>
    <w:uiPriority w:val="99"/>
    <w:locked/>
    <w:rsid w:val="00F73D9D"/>
    <w:rPr>
      <w:rFonts w:ascii="Arial" w:hAnsi="Arial" w:cs="Times New Roman"/>
      <w:b/>
      <w:bCs/>
      <w:sz w:val="32"/>
      <w:szCs w:val="32"/>
    </w:rPr>
  </w:style>
  <w:style w:type="character" w:customStyle="1" w:styleId="SubtitleChar">
    <w:name w:val="Subtitle Char"/>
    <w:link w:val="Subtitle"/>
    <w:uiPriority w:val="99"/>
    <w:locked/>
    <w:rsid w:val="00F73D9D"/>
    <w:rPr>
      <w:rFonts w:ascii="Arial" w:hAnsi="Arial" w:cs="Times New Roman"/>
      <w:sz w:val="24"/>
      <w:szCs w:val="24"/>
    </w:rPr>
  </w:style>
  <w:style w:type="character" w:customStyle="1" w:styleId="Wyrnienie">
    <w:name w:val="Wyróżnienie"/>
    <w:basedOn w:val="DefaultParagraphFont"/>
    <w:uiPriority w:val="99"/>
    <w:rsid w:val="00F73D9D"/>
    <w:rPr>
      <w:rFonts w:ascii="Times New Roman" w:hAnsi="Times New Roman" w:cs="Times New Roman"/>
      <w:b/>
      <w:i/>
      <w:iCs/>
    </w:rPr>
  </w:style>
  <w:style w:type="character" w:styleId="SubtleEmphasis">
    <w:name w:val="Subtle Emphasis"/>
    <w:basedOn w:val="DefaultParagraphFont"/>
    <w:uiPriority w:val="99"/>
    <w:qFormat/>
    <w:rsid w:val="00F73D9D"/>
    <w:rPr>
      <w:rFonts w:cs="Times New Roman"/>
      <w:i/>
      <w:color w:val="5A5A5A"/>
    </w:rPr>
  </w:style>
  <w:style w:type="character" w:styleId="Strong">
    <w:name w:val="Strong"/>
    <w:basedOn w:val="DefaultParagraphFont"/>
    <w:uiPriority w:val="99"/>
    <w:qFormat/>
    <w:rsid w:val="00F73D9D"/>
    <w:rPr>
      <w:rFonts w:cs="Times New Roman"/>
      <w:b/>
      <w:bCs/>
    </w:rPr>
  </w:style>
  <w:style w:type="character" w:customStyle="1" w:styleId="QuoteChar">
    <w:name w:val="Quote Char"/>
    <w:link w:val="Quote"/>
    <w:uiPriority w:val="99"/>
    <w:locked/>
    <w:rsid w:val="00F73D9D"/>
    <w:rPr>
      <w:rFonts w:cs="Times New Roman"/>
      <w:i/>
      <w:sz w:val="24"/>
      <w:szCs w:val="24"/>
    </w:rPr>
  </w:style>
  <w:style w:type="character" w:customStyle="1" w:styleId="IntenseQuoteChar">
    <w:name w:val="Intense Quote Char"/>
    <w:link w:val="IntenseQuote"/>
    <w:uiPriority w:val="99"/>
    <w:locked/>
    <w:rsid w:val="00F73D9D"/>
    <w:rPr>
      <w:rFonts w:cs="Times New Roman"/>
      <w:b/>
      <w:i/>
      <w:sz w:val="24"/>
    </w:rPr>
  </w:style>
  <w:style w:type="character" w:styleId="IntenseEmphasis">
    <w:name w:val="Intense Emphasis"/>
    <w:basedOn w:val="DefaultParagraphFont"/>
    <w:uiPriority w:val="99"/>
    <w:qFormat/>
    <w:rsid w:val="00F73D9D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F73D9D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F73D9D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F73D9D"/>
    <w:rPr>
      <w:rFonts w:ascii="Arial" w:hAnsi="Arial" w:cs="Times New Roman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rsid w:val="00F73D9D"/>
    <w:rPr>
      <w:rFonts w:cs="Times New Roman"/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locked/>
    <w:rsid w:val="00F73D9D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rsid w:val="00B43BE0"/>
  </w:style>
  <w:style w:type="character" w:customStyle="1" w:styleId="ListLabel2">
    <w:name w:val="ListLabel 2"/>
    <w:uiPriority w:val="99"/>
    <w:rsid w:val="00B43BE0"/>
    <w:rPr>
      <w:rFonts w:eastAsia="Times New Roman"/>
    </w:rPr>
  </w:style>
  <w:style w:type="character" w:customStyle="1" w:styleId="Znakiprzypiswdolnych">
    <w:name w:val="Znaki przypisów dolnych"/>
    <w:uiPriority w:val="99"/>
    <w:rsid w:val="00B43BE0"/>
  </w:style>
  <w:style w:type="character" w:customStyle="1" w:styleId="Znakiprzypiswkocowych">
    <w:name w:val="Znaki przypisów końcowych"/>
    <w:uiPriority w:val="99"/>
    <w:rsid w:val="00B43BE0"/>
  </w:style>
  <w:style w:type="character" w:customStyle="1" w:styleId="czeindeksu">
    <w:name w:val="Łącze indeksu"/>
    <w:uiPriority w:val="99"/>
    <w:rsid w:val="00B43BE0"/>
  </w:style>
  <w:style w:type="paragraph" w:styleId="Header">
    <w:name w:val="header"/>
    <w:basedOn w:val="Normal"/>
    <w:next w:val="Tretekstu"/>
    <w:link w:val="HeaderChar"/>
    <w:uiPriority w:val="99"/>
    <w:rsid w:val="00B43BE0"/>
    <w:pPr>
      <w:keepNext/>
      <w:spacing w:before="240" w:after="120"/>
    </w:pPr>
    <w:rPr>
      <w:rFonts w:ascii="Arial" w:hAnsi="Arial" w:cs="DejaVu Sans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customStyle="1" w:styleId="Tretekstu">
    <w:name w:val="Treść tekstu"/>
    <w:basedOn w:val="Normal"/>
    <w:uiPriority w:val="99"/>
    <w:rsid w:val="00B43BE0"/>
    <w:pPr>
      <w:spacing w:after="140" w:line="288" w:lineRule="auto"/>
    </w:pPr>
  </w:style>
  <w:style w:type="paragraph" w:styleId="List">
    <w:name w:val="List"/>
    <w:basedOn w:val="Tretekstu"/>
    <w:uiPriority w:val="99"/>
    <w:rsid w:val="00B43BE0"/>
  </w:style>
  <w:style w:type="paragraph" w:styleId="Signature">
    <w:name w:val="Signature"/>
    <w:basedOn w:val="Normal"/>
    <w:link w:val="SignatureChar"/>
    <w:uiPriority w:val="99"/>
    <w:rsid w:val="00B43BE0"/>
    <w:pPr>
      <w:suppressLineNumbers/>
      <w:spacing w:before="120" w:after="120"/>
    </w:pPr>
    <w:rPr>
      <w:i/>
      <w:iCs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customStyle="1" w:styleId="Indeks">
    <w:name w:val="Indeks"/>
    <w:basedOn w:val="Normal"/>
    <w:uiPriority w:val="99"/>
    <w:rsid w:val="00B43BE0"/>
    <w:pPr>
      <w:suppressLineNumbers/>
    </w:pPr>
  </w:style>
  <w:style w:type="paragraph" w:styleId="Title">
    <w:name w:val="Title"/>
    <w:basedOn w:val="Normal"/>
    <w:next w:val="Normal"/>
    <w:link w:val="TitleChar1"/>
    <w:uiPriority w:val="99"/>
    <w:qFormat/>
    <w:rsid w:val="00F73D9D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1"/>
    <w:uiPriority w:val="99"/>
    <w:qFormat/>
    <w:rsid w:val="00F73D9D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1">
    <w:name w:val="Subtitle Char1"/>
    <w:basedOn w:val="DefaultParagraphFont"/>
    <w:link w:val="Subtitle"/>
    <w:uiPriority w:val="99"/>
    <w:locked/>
    <w:rPr>
      <w:rFonts w:ascii="Cambria" w:hAnsi="Cambria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F73D9D"/>
    <w:pPr>
      <w:ind w:left="720"/>
      <w:contextualSpacing/>
    </w:pPr>
  </w:style>
  <w:style w:type="paragraph" w:styleId="NoSpacing">
    <w:name w:val="No Spacing"/>
    <w:basedOn w:val="Normal"/>
    <w:uiPriority w:val="99"/>
    <w:qFormat/>
    <w:rsid w:val="00F73D9D"/>
    <w:rPr>
      <w:szCs w:val="32"/>
    </w:rPr>
  </w:style>
  <w:style w:type="paragraph" w:styleId="Quote">
    <w:name w:val="Quote"/>
    <w:basedOn w:val="Normal"/>
    <w:next w:val="Normal"/>
    <w:link w:val="QuoteChar1"/>
    <w:uiPriority w:val="99"/>
    <w:qFormat/>
    <w:rsid w:val="00F73D9D"/>
    <w:rPr>
      <w:i/>
    </w:rPr>
  </w:style>
  <w:style w:type="character" w:customStyle="1" w:styleId="QuoteChar1">
    <w:name w:val="Quote Char1"/>
    <w:basedOn w:val="DefaultParagraphFont"/>
    <w:link w:val="Quote"/>
    <w:uiPriority w:val="99"/>
    <w:locked/>
    <w:rPr>
      <w:rFonts w:cs="Times New Roman"/>
      <w:i/>
      <w:iCs/>
      <w:color w:val="000000"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1"/>
    <w:uiPriority w:val="99"/>
    <w:qFormat/>
    <w:rsid w:val="00F73D9D"/>
    <w:pPr>
      <w:ind w:left="720" w:right="720"/>
    </w:pPr>
    <w:rPr>
      <w:b/>
      <w:i/>
      <w:szCs w:val="22"/>
    </w:rPr>
  </w:style>
  <w:style w:type="character" w:customStyle="1" w:styleId="IntenseQuoteChar1">
    <w:name w:val="Intense Quote Char1"/>
    <w:basedOn w:val="DefaultParagraphFont"/>
    <w:link w:val="IntenseQuote"/>
    <w:uiPriority w:val="99"/>
    <w:locked/>
    <w:rPr>
      <w:rFonts w:cs="Times New Roman"/>
      <w:b/>
      <w:bCs/>
      <w:i/>
      <w:iCs/>
      <w:color w:val="4F81BD"/>
      <w:sz w:val="24"/>
      <w:szCs w:val="24"/>
      <w:lang w:val="en-US" w:eastAsia="en-US"/>
    </w:rPr>
  </w:style>
  <w:style w:type="paragraph" w:customStyle="1" w:styleId="Nagwekspisutreci">
    <w:name w:val="Nagłówek spisu treści"/>
    <w:basedOn w:val="Heading1"/>
    <w:next w:val="Normal"/>
    <w:uiPriority w:val="99"/>
    <w:rsid w:val="00F73D9D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99"/>
    <w:rsid w:val="00F73D9D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F73D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F73D9D"/>
    <w:pPr>
      <w:spacing w:after="100"/>
      <w:ind w:left="440"/>
    </w:pPr>
  </w:style>
  <w:style w:type="paragraph" w:styleId="BalloonText">
    <w:name w:val="Balloon Text"/>
    <w:basedOn w:val="Normal"/>
    <w:link w:val="BalloonTextChar1"/>
    <w:uiPriority w:val="99"/>
    <w:semiHidden/>
    <w:rsid w:val="00F73D9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cs="Times New Roman"/>
      <w:sz w:val="2"/>
      <w:lang w:val="en-US" w:eastAsia="en-US"/>
    </w:rPr>
  </w:style>
  <w:style w:type="paragraph" w:customStyle="1" w:styleId="Zawartotabeli">
    <w:name w:val="Zawartość tabeli"/>
    <w:basedOn w:val="Normal"/>
    <w:uiPriority w:val="99"/>
    <w:rsid w:val="00B43BE0"/>
  </w:style>
  <w:style w:type="paragraph" w:customStyle="1" w:styleId="Cytaty">
    <w:name w:val="Cytaty"/>
    <w:basedOn w:val="Normal"/>
    <w:uiPriority w:val="99"/>
    <w:rsid w:val="00B43BE0"/>
  </w:style>
  <w:style w:type="paragraph" w:styleId="EndnoteText">
    <w:name w:val="endnote text"/>
    <w:basedOn w:val="Normal"/>
    <w:link w:val="EndnoteTextChar"/>
    <w:uiPriority w:val="99"/>
    <w:semiHidden/>
    <w:locked/>
    <w:rsid w:val="00B645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locked/>
    <w:rsid w:val="00B64562"/>
    <w:rPr>
      <w:rFonts w:cs="Times New Roman"/>
      <w:vertAlign w:val="superscript"/>
    </w:rPr>
  </w:style>
  <w:style w:type="paragraph" w:styleId="ListNumber">
    <w:name w:val="List Number"/>
    <w:basedOn w:val="Normal"/>
    <w:uiPriority w:val="99"/>
    <w:locked/>
    <w:rsid w:val="00BA6C46"/>
    <w:pPr>
      <w:numPr>
        <w:numId w:val="15"/>
      </w:numPr>
      <w:tabs>
        <w:tab w:val="num" w:pos="360"/>
      </w:tabs>
    </w:pPr>
  </w:style>
  <w:style w:type="paragraph" w:styleId="ListNumber2">
    <w:name w:val="List Number 2"/>
    <w:basedOn w:val="Normal"/>
    <w:uiPriority w:val="99"/>
    <w:locked/>
    <w:rsid w:val="00147B75"/>
    <w:pPr>
      <w:numPr>
        <w:numId w:val="16"/>
      </w:numPr>
      <w:tabs>
        <w:tab w:val="num" w:pos="643"/>
      </w:tabs>
      <w:ind w:left="643" w:hanging="360"/>
    </w:pPr>
  </w:style>
  <w:style w:type="table" w:styleId="TableGrid">
    <w:name w:val="Table Grid"/>
    <w:basedOn w:val="TableNormal"/>
    <w:uiPriority w:val="99"/>
    <w:locked/>
    <w:rsid w:val="00CE229B"/>
    <w:pPr>
      <w:suppressAutoHyphens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867E0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274</TotalTime>
  <Pages>58</Pages>
  <Words>4013</Words>
  <Characters>24084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 zaliczeniowego</dc:title>
  <dc:subject/>
  <dc:creator>Luk</dc:creator>
  <cp:keywords/>
  <dc:description/>
  <cp:lastModifiedBy>Administrator</cp:lastModifiedBy>
  <cp:revision>67</cp:revision>
  <dcterms:created xsi:type="dcterms:W3CDTF">2015-06-17T08:37:00Z</dcterms:created>
  <dcterms:modified xsi:type="dcterms:W3CDTF">2015-06-17T13:31:00Z</dcterms:modified>
</cp:coreProperties>
</file>